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2134" w14:textId="77777777" w:rsidR="008D06DD" w:rsidRPr="008D06DD" w:rsidRDefault="008D06DD" w:rsidP="008D06DD">
      <w:pPr>
        <w:pStyle w:val="10"/>
        <w:rPr>
          <w:sz w:val="24"/>
          <w:szCs w:val="24"/>
        </w:rPr>
      </w:pPr>
      <w:r w:rsidRPr="008D06DD">
        <w:rPr>
          <w:sz w:val="24"/>
          <w:szCs w:val="24"/>
        </w:rPr>
        <w:t xml:space="preserve">Шпаргалка. Начало работы с </w:t>
      </w:r>
      <w:proofErr w:type="spellStart"/>
      <w:r w:rsidRPr="008D06DD">
        <w:rPr>
          <w:sz w:val="24"/>
          <w:szCs w:val="24"/>
        </w:rPr>
        <w:t>Git</w:t>
      </w:r>
      <w:proofErr w:type="spellEnd"/>
    </w:p>
    <w:p w14:paraId="07C0B571" w14:textId="77777777" w:rsidR="008D06DD" w:rsidRPr="008D06DD" w:rsidRDefault="008D06DD" w:rsidP="008D06DD">
      <w:r w:rsidRPr="008D06DD">
        <w:t>Чтобы вам было проще запомнить все команды, о которых шла речь в этом модуле, мы собрали их в одном месте.</w:t>
      </w:r>
    </w:p>
    <w:p w14:paraId="06FD5299" w14:textId="77777777" w:rsidR="008D06DD" w:rsidRPr="008D06DD" w:rsidRDefault="008D06DD" w:rsidP="008D06DD">
      <w:pPr>
        <w:pStyle w:val="30"/>
      </w:pPr>
      <w:r w:rsidRPr="008D06DD">
        <w:t>Инициализация репозитория</w:t>
      </w:r>
    </w:p>
    <w:p w14:paraId="3F5660F1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init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a"/>
          <w:rFonts w:eastAsiaTheme="majorEastAsia"/>
          <w:i/>
          <w:iCs/>
        </w:rPr>
        <w:t>init</w:t>
      </w:r>
      <w:r w:rsidRPr="008D06DD">
        <w:rPr>
          <w:rStyle w:val="aff9"/>
          <w:rFonts w:eastAsiaTheme="majorEastAsia"/>
        </w:rPr>
        <w:t>ialize</w:t>
      </w:r>
      <w:proofErr w:type="spellEnd"/>
      <w:r w:rsidRPr="008D06DD">
        <w:t>, «инициализировать») — инициализируй репозиторий.</w:t>
      </w:r>
    </w:p>
    <w:p w14:paraId="6FD1E194" w14:textId="77777777" w:rsidR="008D06DD" w:rsidRPr="008D06DD" w:rsidRDefault="008D06DD" w:rsidP="008D06DD">
      <w:pPr>
        <w:pStyle w:val="30"/>
      </w:pPr>
      <w:r w:rsidRPr="008D06DD">
        <w:t>Синхронизация локального и удалённого репозиториев</w:t>
      </w:r>
    </w:p>
    <w:p w14:paraId="61C7D769" w14:textId="0107256C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remote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add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origin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https://github.com/YandexPracticum/first-project.git</w:t>
      </w:r>
      <w:r w:rsidRPr="008D06DD">
        <w:t xml:space="preserve"> </w:t>
      </w:r>
    </w:p>
    <w:p w14:paraId="4A9FBFAB" w14:textId="2E426E1A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remote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-v</w:t>
      </w:r>
      <w:r w:rsidRPr="008D06DD">
        <w:t xml:space="preserve"> — проверь, что репозитории действительно связались;</w:t>
      </w:r>
    </w:p>
    <w:p w14:paraId="6D88EBDE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push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-u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origin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main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push</w:t>
      </w:r>
      <w:proofErr w:type="spellEnd"/>
      <w:r w:rsidRPr="008D06DD">
        <w:t xml:space="preserve">, «толкать») — в первый раз загрузи все коммиты из локального репозитория в удалённый с названием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origin</w:t>
      </w:r>
      <w:proofErr w:type="spellEnd"/>
      <w:r w:rsidRPr="008D06DD">
        <w:t>.</w:t>
      </w:r>
    </w:p>
    <w:p w14:paraId="38CDA14E" w14:textId="77777777" w:rsidR="008D06DD" w:rsidRPr="008D06DD" w:rsidRDefault="008D06DD" w:rsidP="008D06DD">
      <w:r w:rsidRPr="008D06DD">
        <w:rPr>
          <w:rFonts w:ascii="Segoe UI Emoji" w:hAnsi="Segoe UI Emoji" w:cs="Segoe UI Emoji"/>
        </w:rPr>
        <w:t>💡</w:t>
      </w:r>
      <w:r w:rsidRPr="008D06DD">
        <w:t xml:space="preserve"> Ваша ветка может называться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master</w:t>
      </w:r>
      <w:proofErr w:type="spellEnd"/>
      <w:r w:rsidRPr="008D06DD">
        <w:t xml:space="preserve">, а не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main</w:t>
      </w:r>
      <w:proofErr w:type="spellEnd"/>
      <w:r w:rsidRPr="008D06DD">
        <w:t>. Подправьте команду, если это необходимо.</w:t>
      </w:r>
    </w:p>
    <w:p w14:paraId="43B1F857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push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push</w:t>
      </w:r>
      <w:proofErr w:type="spellEnd"/>
      <w:r w:rsidRPr="008D06DD">
        <w:t xml:space="preserve">, «толкать») — загрузи коммиты в удалённый репозиторий после того, как он был привязан с помощью флага </w:t>
      </w:r>
      <w:r w:rsidRPr="008D06DD">
        <w:rPr>
          <w:rStyle w:val="HTML"/>
          <w:rFonts w:ascii="Consolas" w:eastAsiaTheme="majorEastAsia" w:hAnsi="Consolas"/>
          <w:sz w:val="24"/>
          <w:szCs w:val="24"/>
        </w:rPr>
        <w:t>-u</w:t>
      </w:r>
      <w:r w:rsidRPr="008D06DD">
        <w:t>.</w:t>
      </w:r>
    </w:p>
    <w:p w14:paraId="1D90F4A1" w14:textId="77777777" w:rsidR="008D06DD" w:rsidRPr="008D06DD" w:rsidRDefault="008D06DD" w:rsidP="008D06DD">
      <w:pPr>
        <w:pStyle w:val="30"/>
      </w:pPr>
      <w:r w:rsidRPr="008D06DD">
        <w:t>Подготовка файла к коммиту</w:t>
      </w:r>
    </w:p>
    <w:p w14:paraId="5D0581DA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add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todo.txt</w:t>
      </w:r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add</w:t>
      </w:r>
      <w:proofErr w:type="spellEnd"/>
      <w:r w:rsidRPr="008D06DD">
        <w:t xml:space="preserve">, «добавить») — подготовь файл </w:t>
      </w:r>
      <w:r w:rsidRPr="008D06DD">
        <w:rPr>
          <w:rStyle w:val="HTML"/>
          <w:rFonts w:ascii="Consolas" w:eastAsiaTheme="majorEastAsia" w:hAnsi="Consolas"/>
          <w:sz w:val="24"/>
          <w:szCs w:val="24"/>
        </w:rPr>
        <w:t>todo.txt</w:t>
      </w:r>
      <w:r w:rsidRPr="008D06DD">
        <w:t xml:space="preserve"> к коммиту;</w:t>
      </w:r>
    </w:p>
    <w:p w14:paraId="37537F55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add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all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add</w:t>
      </w:r>
      <w:proofErr w:type="spellEnd"/>
      <w:r w:rsidRPr="008D06DD">
        <w:t xml:space="preserve">, «добавить» + </w:t>
      </w:r>
      <w:proofErr w:type="spellStart"/>
      <w:r w:rsidRPr="008D06DD">
        <w:rPr>
          <w:rStyle w:val="aff9"/>
          <w:rFonts w:eastAsiaTheme="majorEastAsia"/>
        </w:rPr>
        <w:t>all</w:t>
      </w:r>
      <w:proofErr w:type="spellEnd"/>
      <w:r w:rsidRPr="008D06DD">
        <w:t>, «всё») — подготовь к коммиту сразу все файлы, в которых были изменения, и все новые файлы;</w:t>
      </w:r>
    </w:p>
    <w:p w14:paraId="1948B261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proofErr w:type="gramStart"/>
      <w:r w:rsidRPr="008D06DD">
        <w:rPr>
          <w:rStyle w:val="HTML"/>
          <w:rFonts w:ascii="Consolas" w:eastAsiaTheme="majorEastAsia" w:hAnsi="Consolas"/>
          <w:sz w:val="24"/>
          <w:szCs w:val="24"/>
        </w:rPr>
        <w:t>add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.</w:t>
      </w:r>
      <w:proofErr w:type="gramEnd"/>
      <w:r w:rsidRPr="008D06DD">
        <w:t xml:space="preserve"> — подготовь к коммиту текущую папку и все файлы в ней.</w:t>
      </w:r>
    </w:p>
    <w:p w14:paraId="14EFE631" w14:textId="77777777" w:rsidR="008D06DD" w:rsidRPr="008D06DD" w:rsidRDefault="008D06DD" w:rsidP="008D06DD">
      <w:pPr>
        <w:pStyle w:val="30"/>
      </w:pPr>
      <w:r w:rsidRPr="008D06DD">
        <w:t>Создание и публикация коммита</w:t>
      </w:r>
    </w:p>
    <w:p w14:paraId="525EAD0F" w14:textId="45869F7B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commit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-m "Комментарий к коммиту."</w:t>
      </w:r>
      <w:r w:rsidRPr="008D06DD">
        <w:t xml:space="preserve"> </w:t>
      </w:r>
    </w:p>
    <w:p w14:paraId="1521E853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push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push</w:t>
      </w:r>
      <w:proofErr w:type="spellEnd"/>
      <w:r w:rsidRPr="008D06DD">
        <w:t>, «толкать») — добавь изменения в удалённый репозиторий.</w:t>
      </w:r>
    </w:p>
    <w:p w14:paraId="50DA83C1" w14:textId="77777777" w:rsidR="008D06DD" w:rsidRPr="008D06DD" w:rsidRDefault="008D06DD" w:rsidP="008D06DD">
      <w:pPr>
        <w:pStyle w:val="30"/>
      </w:pPr>
      <w:r w:rsidRPr="008D06DD">
        <w:t>Просмотр информации о коммитах</w:t>
      </w:r>
    </w:p>
    <w:p w14:paraId="69FD6784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log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log</w:t>
      </w:r>
      <w:proofErr w:type="spellEnd"/>
      <w:r w:rsidRPr="008D06DD">
        <w:t>, «журнал [записей]») — выведи подробную историю коммитов;</w:t>
      </w:r>
    </w:p>
    <w:p w14:paraId="39791C14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log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oneline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log</w:t>
      </w:r>
      <w:proofErr w:type="spellEnd"/>
      <w:r w:rsidRPr="008D06DD">
        <w:t xml:space="preserve">, «журнал [записей]» + </w:t>
      </w:r>
      <w:proofErr w:type="spellStart"/>
      <w:r w:rsidRPr="008D06DD">
        <w:rPr>
          <w:rStyle w:val="aff9"/>
          <w:rFonts w:eastAsiaTheme="majorEastAsia"/>
        </w:rPr>
        <w:t>oneline</w:t>
      </w:r>
      <w:proofErr w:type="spellEnd"/>
      <w:r w:rsidRPr="008D06DD">
        <w:t xml:space="preserve">, «одной строкой») — покажи краткую информацию о коммитах: сокращённый </w:t>
      </w:r>
      <w:proofErr w:type="spellStart"/>
      <w:r w:rsidRPr="008D06DD">
        <w:t>хеш</w:t>
      </w:r>
      <w:proofErr w:type="spellEnd"/>
      <w:r w:rsidRPr="008D06DD">
        <w:t xml:space="preserve"> и сообщение.</w:t>
      </w:r>
    </w:p>
    <w:p w14:paraId="7636FF08" w14:textId="77777777" w:rsidR="008D06DD" w:rsidRPr="008D06DD" w:rsidRDefault="008D06DD" w:rsidP="008D06DD">
      <w:pPr>
        <w:pStyle w:val="30"/>
      </w:pPr>
      <w:r w:rsidRPr="008D06DD">
        <w:t>Просмотр состояния файлов</w:t>
      </w:r>
    </w:p>
    <w:p w14:paraId="36E2D8F5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status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status</w:t>
      </w:r>
      <w:proofErr w:type="spellEnd"/>
      <w:r w:rsidRPr="008D06DD">
        <w:t>, «статус», «состояние») — покажи текущее состояние репозитория.</w:t>
      </w:r>
    </w:p>
    <w:p w14:paraId="37A9FD01" w14:textId="77777777" w:rsidR="008D06DD" w:rsidRPr="008D06DD" w:rsidRDefault="008D06DD" w:rsidP="008D06DD">
      <w:pPr>
        <w:pStyle w:val="30"/>
      </w:pPr>
      <w:r w:rsidRPr="008D06DD">
        <w:t>Добавление изменений в последний коммит</w:t>
      </w:r>
    </w:p>
    <w:p w14:paraId="0F5BEC94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commit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amend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no-edit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amend</w:t>
      </w:r>
      <w:proofErr w:type="spellEnd"/>
      <w:r w:rsidRPr="008D06DD">
        <w:t>, «исправить») — добавь изменения к последнему коммиту и оставь сообщение прежним;</w:t>
      </w:r>
    </w:p>
    <w:p w14:paraId="548F9BBE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commit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amend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-m "Новое сообщение"</w:t>
      </w:r>
      <w:r w:rsidRPr="008D06DD">
        <w:t xml:space="preserve"> — измени сообщение к последнему коммиту на </w:t>
      </w:r>
      <w:r w:rsidRPr="008D06DD">
        <w:rPr>
          <w:rStyle w:val="HTML"/>
          <w:rFonts w:ascii="Consolas" w:eastAsiaTheme="majorEastAsia" w:hAnsi="Consolas"/>
          <w:sz w:val="24"/>
          <w:szCs w:val="24"/>
        </w:rPr>
        <w:t>Новое сообщение</w:t>
      </w:r>
      <w:r w:rsidRPr="008D06DD">
        <w:t>.</w:t>
      </w:r>
    </w:p>
    <w:p w14:paraId="2456A7C9" w14:textId="77777777" w:rsidR="008D06DD" w:rsidRPr="008D06DD" w:rsidRDefault="008D06DD" w:rsidP="008D06DD">
      <w:r w:rsidRPr="008D06DD">
        <w:rPr>
          <w:rFonts w:ascii="Segoe UI Emoji" w:hAnsi="Segoe UI Emoji" w:cs="Segoe UI Emoji"/>
        </w:rPr>
        <w:t>💡</w:t>
      </w:r>
      <w:r w:rsidRPr="008D06DD">
        <w:t xml:space="preserve"> Выйти из редактора </w:t>
      </w:r>
      <w:proofErr w:type="spellStart"/>
      <w:r w:rsidRPr="008D06DD">
        <w:t>Vim</w:t>
      </w:r>
      <w:proofErr w:type="spellEnd"/>
      <w:r w:rsidRPr="008D06DD">
        <w:t xml:space="preserve">: нажать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Esc</w:t>
      </w:r>
      <w:proofErr w:type="spellEnd"/>
      <w:r w:rsidRPr="008D06DD">
        <w:t xml:space="preserve">, </w:t>
      </w:r>
      <w:proofErr w:type="gramStart"/>
      <w:r w:rsidRPr="008D06DD">
        <w:t xml:space="preserve">ввести </w:t>
      </w:r>
      <w:r w:rsidRPr="008D06DD">
        <w:rPr>
          <w:rStyle w:val="HTML"/>
          <w:rFonts w:ascii="Consolas" w:eastAsiaTheme="majorEastAsia" w:hAnsi="Consolas"/>
          <w:sz w:val="24"/>
          <w:szCs w:val="24"/>
        </w:rPr>
        <w:t>:</w:t>
      </w:r>
      <w:proofErr w:type="spellStart"/>
      <w:proofErr w:type="gramEnd"/>
      <w:r w:rsidRPr="008D06DD">
        <w:rPr>
          <w:rStyle w:val="HTML"/>
          <w:rFonts w:ascii="Consolas" w:eastAsiaTheme="majorEastAsia" w:hAnsi="Consolas"/>
          <w:sz w:val="24"/>
          <w:szCs w:val="24"/>
        </w:rPr>
        <w:t>qa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>!</w:t>
      </w:r>
      <w:r w:rsidRPr="008D06DD">
        <w:t xml:space="preserve">, нажать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Enter</w:t>
      </w:r>
      <w:proofErr w:type="spellEnd"/>
      <w:r w:rsidRPr="008D06DD">
        <w:t>.</w:t>
      </w:r>
    </w:p>
    <w:p w14:paraId="2B6F82BE" w14:textId="77777777" w:rsidR="008D06DD" w:rsidRPr="008D06DD" w:rsidRDefault="008D06DD" w:rsidP="008D06DD">
      <w:pPr>
        <w:pStyle w:val="30"/>
      </w:pPr>
      <w:r w:rsidRPr="008D06DD">
        <w:t>«Откат» файлов и коммитов</w:t>
      </w:r>
    </w:p>
    <w:p w14:paraId="6FF779C1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restore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staged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hello.txt</w:t>
      </w:r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restore</w:t>
      </w:r>
      <w:proofErr w:type="spellEnd"/>
      <w:r w:rsidRPr="008D06DD">
        <w:t xml:space="preserve">, «восстановить») — переведи файл </w:t>
      </w:r>
      <w:r w:rsidRPr="008D06DD">
        <w:rPr>
          <w:rStyle w:val="HTML"/>
          <w:rFonts w:ascii="Consolas" w:eastAsiaTheme="majorEastAsia" w:hAnsi="Consolas"/>
          <w:sz w:val="24"/>
          <w:szCs w:val="24"/>
        </w:rPr>
        <w:t>hello.txt</w:t>
      </w:r>
      <w:r w:rsidRPr="008D06DD">
        <w:t xml:space="preserve"> из состояния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staged</w:t>
      </w:r>
      <w:proofErr w:type="spellEnd"/>
      <w:r w:rsidRPr="008D06DD">
        <w:t xml:space="preserve"> обратно в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untracked</w:t>
      </w:r>
      <w:proofErr w:type="spellEnd"/>
      <w:r w:rsidRPr="008D06DD">
        <w:t xml:space="preserve"> или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modified</w:t>
      </w:r>
      <w:proofErr w:type="spellEnd"/>
      <w:r w:rsidRPr="008D06DD">
        <w:t>;</w:t>
      </w:r>
    </w:p>
    <w:p w14:paraId="0406CCF0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restore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hello.txt</w:t>
      </w:r>
      <w:r w:rsidRPr="008D06DD">
        <w:t xml:space="preserve"> — верни файл </w:t>
      </w:r>
      <w:r w:rsidRPr="008D06DD">
        <w:rPr>
          <w:rStyle w:val="HTML"/>
          <w:rFonts w:ascii="Consolas" w:eastAsiaTheme="majorEastAsia" w:hAnsi="Consolas"/>
          <w:sz w:val="24"/>
          <w:szCs w:val="24"/>
        </w:rPr>
        <w:t>hello.txt</w:t>
      </w:r>
      <w:r w:rsidRPr="008D06DD">
        <w:t xml:space="preserve"> к последней версии, которая была сохранена через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commit</w:t>
      </w:r>
      <w:proofErr w:type="spellEnd"/>
      <w:r w:rsidRPr="008D06DD">
        <w:t xml:space="preserve"> или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add</w:t>
      </w:r>
      <w:proofErr w:type="spellEnd"/>
      <w:r w:rsidRPr="008D06DD">
        <w:t>;</w:t>
      </w:r>
    </w:p>
    <w:p w14:paraId="13F0D55A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lastRenderedPageBreak/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reset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hard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b576d89</w:t>
      </w:r>
      <w:r w:rsidRPr="008D06DD">
        <w:t xml:space="preserve"> (от англ. </w:t>
      </w:r>
      <w:proofErr w:type="spellStart"/>
      <w:r w:rsidRPr="008D06DD">
        <w:rPr>
          <w:rStyle w:val="aff9"/>
          <w:rFonts w:eastAsiaTheme="majorEastAsia"/>
        </w:rPr>
        <w:t>reset</w:t>
      </w:r>
      <w:proofErr w:type="spellEnd"/>
      <w:r w:rsidRPr="008D06DD">
        <w:t xml:space="preserve">, «сброс», «обнуление» + </w:t>
      </w:r>
      <w:proofErr w:type="spellStart"/>
      <w:r w:rsidRPr="008D06DD">
        <w:rPr>
          <w:rStyle w:val="aff9"/>
          <w:rFonts w:eastAsiaTheme="majorEastAsia"/>
        </w:rPr>
        <w:t>hard</w:t>
      </w:r>
      <w:proofErr w:type="spellEnd"/>
      <w:r w:rsidRPr="008D06DD">
        <w:t xml:space="preserve">, «суровый») — удали все </w:t>
      </w:r>
      <w:proofErr w:type="spellStart"/>
      <w:r w:rsidRPr="008D06DD">
        <w:t>незакоммиченные</w:t>
      </w:r>
      <w:proofErr w:type="spellEnd"/>
      <w:r w:rsidRPr="008D06DD">
        <w:t xml:space="preserve"> изменения из </w:t>
      </w:r>
      <w:proofErr w:type="spellStart"/>
      <w:r w:rsidRPr="008D06DD">
        <w:t>staging</w:t>
      </w:r>
      <w:proofErr w:type="spellEnd"/>
      <w:r w:rsidRPr="008D06DD">
        <w:t xml:space="preserve"> и «рабочей зоны» вплоть до указанного коммита.</w:t>
      </w:r>
    </w:p>
    <w:p w14:paraId="1935A016" w14:textId="77777777" w:rsidR="008D06DD" w:rsidRPr="008D06DD" w:rsidRDefault="008D06DD" w:rsidP="008D06DD">
      <w:pPr>
        <w:pStyle w:val="30"/>
      </w:pPr>
      <w:r w:rsidRPr="008D06DD">
        <w:t>Просмотр изменений</w:t>
      </w:r>
    </w:p>
    <w:p w14:paraId="394B1CEC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diff</w:t>
      </w:r>
      <w:proofErr w:type="spellEnd"/>
      <w:r w:rsidRPr="008D06DD">
        <w:t xml:space="preserve"> (от англ. </w:t>
      </w:r>
      <w:proofErr w:type="spellStart"/>
      <w:r w:rsidRPr="008D06DD">
        <w:rPr>
          <w:rStyle w:val="affa"/>
          <w:rFonts w:eastAsiaTheme="majorEastAsia"/>
          <w:i/>
          <w:iCs/>
        </w:rPr>
        <w:t>diff</w:t>
      </w:r>
      <w:r w:rsidRPr="008D06DD">
        <w:rPr>
          <w:rStyle w:val="aff9"/>
          <w:rFonts w:eastAsiaTheme="majorEastAsia"/>
        </w:rPr>
        <w:t>erence</w:t>
      </w:r>
      <w:proofErr w:type="spellEnd"/>
      <w:r w:rsidRPr="008D06DD">
        <w:t xml:space="preserve">, «отличие», «разница») — покажи изменения в «рабочей зоне», то есть в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modified</w:t>
      </w:r>
      <w:proofErr w:type="spellEnd"/>
      <w:r w:rsidRPr="008D06DD">
        <w:t>-файлах;</w:t>
      </w:r>
    </w:p>
    <w:p w14:paraId="11A154AA" w14:textId="77777777" w:rsidR="008D06DD" w:rsidRPr="008D06DD" w:rsidRDefault="008D06DD" w:rsidP="008D06DD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diff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a9928ab 11bada1</w:t>
      </w:r>
      <w:r w:rsidRPr="008D06DD">
        <w:t xml:space="preserve"> — выведи разницу между двумя коммитами;</w:t>
      </w:r>
    </w:p>
    <w:p w14:paraId="096342EC" w14:textId="3EFF6344" w:rsidR="008362D2" w:rsidRDefault="008D06DD" w:rsidP="000C3E33"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git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diff</w:t>
      </w:r>
      <w:proofErr w:type="spellEnd"/>
      <w:r w:rsidRPr="008D06DD">
        <w:rPr>
          <w:rStyle w:val="HTML"/>
          <w:rFonts w:ascii="Consolas" w:eastAsiaTheme="majorEastAsia" w:hAnsi="Consolas"/>
          <w:sz w:val="24"/>
          <w:szCs w:val="24"/>
        </w:rPr>
        <w:t xml:space="preserve"> --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staged</w:t>
      </w:r>
      <w:proofErr w:type="spellEnd"/>
      <w:r w:rsidRPr="008D06DD">
        <w:t xml:space="preserve"> — покажи изменения, которые добавлены в </w:t>
      </w:r>
      <w:proofErr w:type="spellStart"/>
      <w:r w:rsidRPr="008D06DD">
        <w:rPr>
          <w:rStyle w:val="HTML"/>
          <w:rFonts w:ascii="Consolas" w:eastAsiaTheme="majorEastAsia" w:hAnsi="Consolas"/>
          <w:sz w:val="24"/>
          <w:szCs w:val="24"/>
        </w:rPr>
        <w:t>staged</w:t>
      </w:r>
      <w:proofErr w:type="spellEnd"/>
      <w:r w:rsidRPr="008D06DD">
        <w:t>-файлах.</w:t>
      </w:r>
    </w:p>
    <w:p w14:paraId="668FFBB2" w14:textId="77777777" w:rsidR="000C3E33" w:rsidRPr="008D06DD" w:rsidRDefault="000C3E33" w:rsidP="000C3E33"/>
    <w:sectPr w:rsidR="000C3E33" w:rsidRPr="008D06DD" w:rsidSect="00B5339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88048" w14:textId="77777777" w:rsidR="00261E95" w:rsidRDefault="00261E95">
      <w:r>
        <w:separator/>
      </w:r>
    </w:p>
  </w:endnote>
  <w:endnote w:type="continuationSeparator" w:id="0">
    <w:p w14:paraId="0C1540DD" w14:textId="77777777" w:rsidR="00261E95" w:rsidRDefault="0026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3255741"/>
      <w:docPartObj>
        <w:docPartGallery w:val="Page Numbers (Bottom of Page)"/>
        <w:docPartUnique/>
      </w:docPartObj>
    </w:sdtPr>
    <w:sdtEndPr/>
    <w:sdtContent>
      <w:p w14:paraId="2CB0B9BB" w14:textId="77777777" w:rsidR="002F06BD" w:rsidRDefault="002F06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20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B725" w14:textId="77777777" w:rsidR="002F06BD" w:rsidRDefault="002F06BD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C2336" w14:textId="77777777" w:rsidR="00261E95" w:rsidRDefault="00261E95">
      <w:r>
        <w:separator/>
      </w:r>
    </w:p>
  </w:footnote>
  <w:footnote w:type="continuationSeparator" w:id="0">
    <w:p w14:paraId="1366D648" w14:textId="77777777" w:rsidR="00261E95" w:rsidRDefault="00261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92455C4"/>
    <w:multiLevelType w:val="multilevel"/>
    <w:tmpl w:val="F85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E7449A"/>
    <w:multiLevelType w:val="multilevel"/>
    <w:tmpl w:val="1E6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CDC4E30"/>
    <w:multiLevelType w:val="hybridMultilevel"/>
    <w:tmpl w:val="7AA6A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9D04A93"/>
    <w:multiLevelType w:val="multilevel"/>
    <w:tmpl w:val="54F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AAF0A49"/>
    <w:multiLevelType w:val="hybridMultilevel"/>
    <w:tmpl w:val="7B12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FF47B1"/>
    <w:multiLevelType w:val="multilevel"/>
    <w:tmpl w:val="198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454763"/>
    <w:multiLevelType w:val="multilevel"/>
    <w:tmpl w:val="E1F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42480"/>
    <w:multiLevelType w:val="hybridMultilevel"/>
    <w:tmpl w:val="017E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452C55"/>
    <w:multiLevelType w:val="hybridMultilevel"/>
    <w:tmpl w:val="0624DD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3B5385"/>
    <w:multiLevelType w:val="multilevel"/>
    <w:tmpl w:val="A15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BBE49AA"/>
    <w:multiLevelType w:val="hybridMultilevel"/>
    <w:tmpl w:val="9F782AB2"/>
    <w:lvl w:ilvl="0" w:tplc="60D06C6C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A00F0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2CEE7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D482A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0EABB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E67F3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6CB7F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A645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EA40D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69E7703"/>
    <w:multiLevelType w:val="hybridMultilevel"/>
    <w:tmpl w:val="EFA0969A"/>
    <w:lvl w:ilvl="0" w:tplc="0FCAFD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5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6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EC47D60"/>
    <w:multiLevelType w:val="multilevel"/>
    <w:tmpl w:val="C34A75D4"/>
    <w:numStyleLink w:val="a"/>
  </w:abstractNum>
  <w:num w:numId="1">
    <w:abstractNumId w:val="35"/>
  </w:num>
  <w:num w:numId="2">
    <w:abstractNumId w:val="24"/>
  </w:num>
  <w:num w:numId="3">
    <w:abstractNumId w:val="19"/>
  </w:num>
  <w:num w:numId="4">
    <w:abstractNumId w:val="31"/>
  </w:num>
  <w:num w:numId="5">
    <w:abstractNumId w:val="18"/>
  </w:num>
  <w:num w:numId="6">
    <w:abstractNumId w:val="34"/>
  </w:num>
  <w:num w:numId="7">
    <w:abstractNumId w:val="29"/>
  </w:num>
  <w:num w:numId="8">
    <w:abstractNumId w:val="3"/>
  </w:num>
  <w:num w:numId="9">
    <w:abstractNumId w:val="6"/>
  </w:num>
  <w:num w:numId="10">
    <w:abstractNumId w:val="36"/>
  </w:num>
  <w:num w:numId="11">
    <w:abstractNumId w:val="38"/>
    <w:lvlOverride w:ilvl="0">
      <w:startOverride w:val="1"/>
    </w:lvlOverride>
  </w:num>
  <w:num w:numId="12">
    <w:abstractNumId w:val="26"/>
  </w:num>
  <w:num w:numId="13">
    <w:abstractNumId w:val="37"/>
  </w:num>
  <w:num w:numId="14">
    <w:abstractNumId w:val="12"/>
  </w:num>
  <w:num w:numId="15">
    <w:abstractNumId w:val="33"/>
  </w:num>
  <w:num w:numId="16">
    <w:abstractNumId w:val="8"/>
  </w:num>
  <w:num w:numId="17">
    <w:abstractNumId w:val="7"/>
  </w:num>
  <w:num w:numId="18">
    <w:abstractNumId w:val="22"/>
  </w:num>
  <w:num w:numId="19">
    <w:abstractNumId w:val="5"/>
  </w:num>
  <w:num w:numId="20">
    <w:abstractNumId w:val="10"/>
  </w:num>
  <w:num w:numId="21">
    <w:abstractNumId w:val="39"/>
  </w:num>
  <w:num w:numId="22">
    <w:abstractNumId w:val="32"/>
  </w:num>
  <w:num w:numId="23">
    <w:abstractNumId w:val="25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4"/>
  </w:num>
  <w:num w:numId="28">
    <w:abstractNumId w:val="1"/>
  </w:num>
  <w:num w:numId="29">
    <w:abstractNumId w:val="15"/>
  </w:num>
  <w:num w:numId="30">
    <w:abstractNumId w:val="41"/>
  </w:num>
  <w:num w:numId="31">
    <w:abstractNumId w:val="40"/>
  </w:num>
  <w:num w:numId="32">
    <w:abstractNumId w:val="2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9"/>
  </w:num>
  <w:num w:numId="36">
    <w:abstractNumId w:val="21"/>
  </w:num>
  <w:num w:numId="37">
    <w:abstractNumId w:val="16"/>
  </w:num>
  <w:num w:numId="38">
    <w:abstractNumId w:val="23"/>
  </w:num>
  <w:num w:numId="39">
    <w:abstractNumId w:val="4"/>
  </w:num>
  <w:num w:numId="40">
    <w:abstractNumId w:val="2"/>
  </w:num>
  <w:num w:numId="41">
    <w:abstractNumId w:val="20"/>
  </w:num>
  <w:num w:numId="42">
    <w:abstractNumId w:val="28"/>
  </w:num>
  <w:num w:numId="43">
    <w:abstractNumId w:val="1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03A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03A"/>
    <w:rsid w:val="00013D9F"/>
    <w:rsid w:val="00015EB4"/>
    <w:rsid w:val="00016301"/>
    <w:rsid w:val="000177C2"/>
    <w:rsid w:val="00022241"/>
    <w:rsid w:val="00023BF0"/>
    <w:rsid w:val="00023DE3"/>
    <w:rsid w:val="0002457D"/>
    <w:rsid w:val="0002506C"/>
    <w:rsid w:val="000254F5"/>
    <w:rsid w:val="0002706D"/>
    <w:rsid w:val="0002740F"/>
    <w:rsid w:val="0003061B"/>
    <w:rsid w:val="00031A67"/>
    <w:rsid w:val="00035933"/>
    <w:rsid w:val="00036DE1"/>
    <w:rsid w:val="00036FC7"/>
    <w:rsid w:val="00043400"/>
    <w:rsid w:val="00045878"/>
    <w:rsid w:val="00045DCB"/>
    <w:rsid w:val="000466EB"/>
    <w:rsid w:val="00051597"/>
    <w:rsid w:val="00051AA3"/>
    <w:rsid w:val="00053D28"/>
    <w:rsid w:val="000558E6"/>
    <w:rsid w:val="000566ED"/>
    <w:rsid w:val="00060795"/>
    <w:rsid w:val="00060B16"/>
    <w:rsid w:val="000636BC"/>
    <w:rsid w:val="00065D35"/>
    <w:rsid w:val="00066CBB"/>
    <w:rsid w:val="000676CD"/>
    <w:rsid w:val="000679E3"/>
    <w:rsid w:val="00070449"/>
    <w:rsid w:val="000707D3"/>
    <w:rsid w:val="00071A60"/>
    <w:rsid w:val="00071C2F"/>
    <w:rsid w:val="00072620"/>
    <w:rsid w:val="000748B9"/>
    <w:rsid w:val="000756D1"/>
    <w:rsid w:val="00076CBF"/>
    <w:rsid w:val="000814A3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18"/>
    <w:rsid w:val="000A0BF3"/>
    <w:rsid w:val="000A1C41"/>
    <w:rsid w:val="000A1FAA"/>
    <w:rsid w:val="000A3383"/>
    <w:rsid w:val="000A482C"/>
    <w:rsid w:val="000A7CEE"/>
    <w:rsid w:val="000B25FA"/>
    <w:rsid w:val="000B30CF"/>
    <w:rsid w:val="000B30E9"/>
    <w:rsid w:val="000B3E08"/>
    <w:rsid w:val="000B5ED7"/>
    <w:rsid w:val="000B670A"/>
    <w:rsid w:val="000B76B9"/>
    <w:rsid w:val="000C00AB"/>
    <w:rsid w:val="000C06AC"/>
    <w:rsid w:val="000C3E33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2B9D"/>
    <w:rsid w:val="000E3278"/>
    <w:rsid w:val="000E413F"/>
    <w:rsid w:val="000E44D8"/>
    <w:rsid w:val="000E47F0"/>
    <w:rsid w:val="000E4CB3"/>
    <w:rsid w:val="000E4E0A"/>
    <w:rsid w:val="000E5B0E"/>
    <w:rsid w:val="000E61EE"/>
    <w:rsid w:val="000E7907"/>
    <w:rsid w:val="000E79C6"/>
    <w:rsid w:val="000F09E8"/>
    <w:rsid w:val="000F0D92"/>
    <w:rsid w:val="000F17F9"/>
    <w:rsid w:val="000F34B2"/>
    <w:rsid w:val="000F3997"/>
    <w:rsid w:val="000F5C9F"/>
    <w:rsid w:val="000F6014"/>
    <w:rsid w:val="000F6874"/>
    <w:rsid w:val="000F6D3D"/>
    <w:rsid w:val="000F7ED6"/>
    <w:rsid w:val="001057B2"/>
    <w:rsid w:val="0010611F"/>
    <w:rsid w:val="00111C3A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2D9A"/>
    <w:rsid w:val="00123B66"/>
    <w:rsid w:val="00124C73"/>
    <w:rsid w:val="00125885"/>
    <w:rsid w:val="00125C75"/>
    <w:rsid w:val="001270A6"/>
    <w:rsid w:val="00127954"/>
    <w:rsid w:val="00132AFE"/>
    <w:rsid w:val="001330D7"/>
    <w:rsid w:val="00133181"/>
    <w:rsid w:val="00134076"/>
    <w:rsid w:val="00135451"/>
    <w:rsid w:val="0014090E"/>
    <w:rsid w:val="00140C01"/>
    <w:rsid w:val="00141F7F"/>
    <w:rsid w:val="001440AE"/>
    <w:rsid w:val="00145AF3"/>
    <w:rsid w:val="0014694C"/>
    <w:rsid w:val="0014720C"/>
    <w:rsid w:val="00150350"/>
    <w:rsid w:val="00150B0B"/>
    <w:rsid w:val="0015128C"/>
    <w:rsid w:val="00151B2C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490"/>
    <w:rsid w:val="0017158A"/>
    <w:rsid w:val="0017302F"/>
    <w:rsid w:val="00173460"/>
    <w:rsid w:val="001743C9"/>
    <w:rsid w:val="00174DED"/>
    <w:rsid w:val="001754D9"/>
    <w:rsid w:val="0017562D"/>
    <w:rsid w:val="00175CB6"/>
    <w:rsid w:val="001761F7"/>
    <w:rsid w:val="0017709E"/>
    <w:rsid w:val="001801ED"/>
    <w:rsid w:val="00190447"/>
    <w:rsid w:val="00192CF2"/>
    <w:rsid w:val="00193A2F"/>
    <w:rsid w:val="0019489A"/>
    <w:rsid w:val="00194FDC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67D2"/>
    <w:rsid w:val="001A6DFE"/>
    <w:rsid w:val="001A7481"/>
    <w:rsid w:val="001B005F"/>
    <w:rsid w:val="001B0307"/>
    <w:rsid w:val="001B409D"/>
    <w:rsid w:val="001B42CE"/>
    <w:rsid w:val="001C178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4AF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2885"/>
    <w:rsid w:val="0022510C"/>
    <w:rsid w:val="0022615E"/>
    <w:rsid w:val="002269CA"/>
    <w:rsid w:val="00227160"/>
    <w:rsid w:val="00233A32"/>
    <w:rsid w:val="00233B3C"/>
    <w:rsid w:val="00234E50"/>
    <w:rsid w:val="00234F20"/>
    <w:rsid w:val="0023763E"/>
    <w:rsid w:val="00241E85"/>
    <w:rsid w:val="00243C0F"/>
    <w:rsid w:val="00245420"/>
    <w:rsid w:val="00247472"/>
    <w:rsid w:val="0024756E"/>
    <w:rsid w:val="0024770F"/>
    <w:rsid w:val="002508D0"/>
    <w:rsid w:val="00250F0C"/>
    <w:rsid w:val="00253990"/>
    <w:rsid w:val="002550A1"/>
    <w:rsid w:val="002557F6"/>
    <w:rsid w:val="00261499"/>
    <w:rsid w:val="002618B1"/>
    <w:rsid w:val="00261E95"/>
    <w:rsid w:val="00266182"/>
    <w:rsid w:val="002678AD"/>
    <w:rsid w:val="00273A0B"/>
    <w:rsid w:val="00273B67"/>
    <w:rsid w:val="00273CF3"/>
    <w:rsid w:val="00274209"/>
    <w:rsid w:val="0027523A"/>
    <w:rsid w:val="002768D4"/>
    <w:rsid w:val="00277A5C"/>
    <w:rsid w:val="0028159E"/>
    <w:rsid w:val="00282495"/>
    <w:rsid w:val="00284019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73D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3C23"/>
    <w:rsid w:val="002E67CA"/>
    <w:rsid w:val="002E6C93"/>
    <w:rsid w:val="002E7F4E"/>
    <w:rsid w:val="002F06BD"/>
    <w:rsid w:val="002F0B03"/>
    <w:rsid w:val="002F224F"/>
    <w:rsid w:val="002F22EA"/>
    <w:rsid w:val="002F2EB3"/>
    <w:rsid w:val="002F431F"/>
    <w:rsid w:val="002F5073"/>
    <w:rsid w:val="002F7BE7"/>
    <w:rsid w:val="00300DE3"/>
    <w:rsid w:val="00301200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1A15"/>
    <w:rsid w:val="0032259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3562"/>
    <w:rsid w:val="0034090C"/>
    <w:rsid w:val="00340DB0"/>
    <w:rsid w:val="00341B47"/>
    <w:rsid w:val="003441F6"/>
    <w:rsid w:val="003442B7"/>
    <w:rsid w:val="003453CD"/>
    <w:rsid w:val="00350CC3"/>
    <w:rsid w:val="00350E6E"/>
    <w:rsid w:val="003512D5"/>
    <w:rsid w:val="003514AF"/>
    <w:rsid w:val="003523D9"/>
    <w:rsid w:val="00353F20"/>
    <w:rsid w:val="00356066"/>
    <w:rsid w:val="0035607B"/>
    <w:rsid w:val="00357991"/>
    <w:rsid w:val="003605D7"/>
    <w:rsid w:val="00360941"/>
    <w:rsid w:val="00363431"/>
    <w:rsid w:val="00365E77"/>
    <w:rsid w:val="003753E4"/>
    <w:rsid w:val="0037608C"/>
    <w:rsid w:val="00376399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2BF2"/>
    <w:rsid w:val="003B3EFC"/>
    <w:rsid w:val="003B480D"/>
    <w:rsid w:val="003B54B5"/>
    <w:rsid w:val="003B5850"/>
    <w:rsid w:val="003B5AD7"/>
    <w:rsid w:val="003B5BBE"/>
    <w:rsid w:val="003B5E88"/>
    <w:rsid w:val="003B7302"/>
    <w:rsid w:val="003C0308"/>
    <w:rsid w:val="003C0945"/>
    <w:rsid w:val="003C0E41"/>
    <w:rsid w:val="003C1642"/>
    <w:rsid w:val="003C2EA7"/>
    <w:rsid w:val="003C4F84"/>
    <w:rsid w:val="003C5700"/>
    <w:rsid w:val="003C6C29"/>
    <w:rsid w:val="003D0993"/>
    <w:rsid w:val="003D3C1F"/>
    <w:rsid w:val="003D4C6B"/>
    <w:rsid w:val="003D6206"/>
    <w:rsid w:val="003D67C8"/>
    <w:rsid w:val="003D78AC"/>
    <w:rsid w:val="003E0F93"/>
    <w:rsid w:val="003E22CE"/>
    <w:rsid w:val="003E26DA"/>
    <w:rsid w:val="003E2786"/>
    <w:rsid w:val="003E3A83"/>
    <w:rsid w:val="003E5A3C"/>
    <w:rsid w:val="003E61F1"/>
    <w:rsid w:val="003F0D77"/>
    <w:rsid w:val="003F0DE0"/>
    <w:rsid w:val="003F26F4"/>
    <w:rsid w:val="003F296D"/>
    <w:rsid w:val="003F495F"/>
    <w:rsid w:val="003F59C8"/>
    <w:rsid w:val="003F7778"/>
    <w:rsid w:val="00405AA4"/>
    <w:rsid w:val="00406B01"/>
    <w:rsid w:val="00406B40"/>
    <w:rsid w:val="004076B7"/>
    <w:rsid w:val="00412028"/>
    <w:rsid w:val="004126AB"/>
    <w:rsid w:val="0041358E"/>
    <w:rsid w:val="00415E7C"/>
    <w:rsid w:val="00417806"/>
    <w:rsid w:val="004213AA"/>
    <w:rsid w:val="00421DB2"/>
    <w:rsid w:val="00422D5D"/>
    <w:rsid w:val="004235DA"/>
    <w:rsid w:val="00423923"/>
    <w:rsid w:val="00423E71"/>
    <w:rsid w:val="004262F6"/>
    <w:rsid w:val="0043019C"/>
    <w:rsid w:val="00430290"/>
    <w:rsid w:val="004303DC"/>
    <w:rsid w:val="00431515"/>
    <w:rsid w:val="00431CF1"/>
    <w:rsid w:val="00432856"/>
    <w:rsid w:val="004341FA"/>
    <w:rsid w:val="0043445C"/>
    <w:rsid w:val="00435620"/>
    <w:rsid w:val="00435A50"/>
    <w:rsid w:val="00436D14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602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5F1B"/>
    <w:rsid w:val="004A71A4"/>
    <w:rsid w:val="004B04E3"/>
    <w:rsid w:val="004B0D6A"/>
    <w:rsid w:val="004B115F"/>
    <w:rsid w:val="004B1C23"/>
    <w:rsid w:val="004B4408"/>
    <w:rsid w:val="004B5579"/>
    <w:rsid w:val="004B6E69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1753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508B"/>
    <w:rsid w:val="005058F0"/>
    <w:rsid w:val="0050779F"/>
    <w:rsid w:val="00510EE9"/>
    <w:rsid w:val="00512C7D"/>
    <w:rsid w:val="00513E60"/>
    <w:rsid w:val="0051629B"/>
    <w:rsid w:val="00516642"/>
    <w:rsid w:val="005178F3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25F43"/>
    <w:rsid w:val="00532024"/>
    <w:rsid w:val="0053259B"/>
    <w:rsid w:val="005328E4"/>
    <w:rsid w:val="00534001"/>
    <w:rsid w:val="00534B54"/>
    <w:rsid w:val="00535246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2B9"/>
    <w:rsid w:val="005508BD"/>
    <w:rsid w:val="00550D39"/>
    <w:rsid w:val="005537C8"/>
    <w:rsid w:val="00553859"/>
    <w:rsid w:val="00553922"/>
    <w:rsid w:val="0055446E"/>
    <w:rsid w:val="00554CD4"/>
    <w:rsid w:val="005626BF"/>
    <w:rsid w:val="00562FBE"/>
    <w:rsid w:val="00565F09"/>
    <w:rsid w:val="005739F8"/>
    <w:rsid w:val="0057569A"/>
    <w:rsid w:val="0057737B"/>
    <w:rsid w:val="00577841"/>
    <w:rsid w:val="00580484"/>
    <w:rsid w:val="00582126"/>
    <w:rsid w:val="00582EF6"/>
    <w:rsid w:val="00583602"/>
    <w:rsid w:val="00583862"/>
    <w:rsid w:val="005847F2"/>
    <w:rsid w:val="00586E43"/>
    <w:rsid w:val="00587317"/>
    <w:rsid w:val="005908D8"/>
    <w:rsid w:val="0059191E"/>
    <w:rsid w:val="00593E74"/>
    <w:rsid w:val="0059430D"/>
    <w:rsid w:val="00594DB3"/>
    <w:rsid w:val="005952A1"/>
    <w:rsid w:val="00596158"/>
    <w:rsid w:val="005976B6"/>
    <w:rsid w:val="005A1A51"/>
    <w:rsid w:val="005A2F85"/>
    <w:rsid w:val="005A309C"/>
    <w:rsid w:val="005A32CF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4C90"/>
    <w:rsid w:val="005B5233"/>
    <w:rsid w:val="005B5D93"/>
    <w:rsid w:val="005B5E1B"/>
    <w:rsid w:val="005B6E26"/>
    <w:rsid w:val="005B6E65"/>
    <w:rsid w:val="005C321F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2A8E"/>
    <w:rsid w:val="005E33C3"/>
    <w:rsid w:val="005E33CE"/>
    <w:rsid w:val="005E3733"/>
    <w:rsid w:val="005E45A6"/>
    <w:rsid w:val="005E5A29"/>
    <w:rsid w:val="005E5D71"/>
    <w:rsid w:val="005F1E07"/>
    <w:rsid w:val="005F24DD"/>
    <w:rsid w:val="005F4B4E"/>
    <w:rsid w:val="005F665B"/>
    <w:rsid w:val="005F71AF"/>
    <w:rsid w:val="005F780E"/>
    <w:rsid w:val="00601A84"/>
    <w:rsid w:val="006029F8"/>
    <w:rsid w:val="0060324B"/>
    <w:rsid w:val="0060417E"/>
    <w:rsid w:val="00604E29"/>
    <w:rsid w:val="006057B8"/>
    <w:rsid w:val="00606A3B"/>
    <w:rsid w:val="006072DD"/>
    <w:rsid w:val="0060733E"/>
    <w:rsid w:val="00611300"/>
    <w:rsid w:val="0061354D"/>
    <w:rsid w:val="00613590"/>
    <w:rsid w:val="006160CF"/>
    <w:rsid w:val="00616776"/>
    <w:rsid w:val="00616BAE"/>
    <w:rsid w:val="006171CB"/>
    <w:rsid w:val="006175B2"/>
    <w:rsid w:val="006205EE"/>
    <w:rsid w:val="00620626"/>
    <w:rsid w:val="006244AA"/>
    <w:rsid w:val="00624F59"/>
    <w:rsid w:val="006260D1"/>
    <w:rsid w:val="00626646"/>
    <w:rsid w:val="00631935"/>
    <w:rsid w:val="006330A8"/>
    <w:rsid w:val="00633917"/>
    <w:rsid w:val="006342E5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5B1"/>
    <w:rsid w:val="00667D83"/>
    <w:rsid w:val="00673289"/>
    <w:rsid w:val="0067429B"/>
    <w:rsid w:val="006767E2"/>
    <w:rsid w:val="006808FD"/>
    <w:rsid w:val="0068309B"/>
    <w:rsid w:val="00683F08"/>
    <w:rsid w:val="00683F78"/>
    <w:rsid w:val="00684D56"/>
    <w:rsid w:val="00687111"/>
    <w:rsid w:val="00687663"/>
    <w:rsid w:val="00693470"/>
    <w:rsid w:val="00693B83"/>
    <w:rsid w:val="00694207"/>
    <w:rsid w:val="006954AC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4DD9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5DA9"/>
    <w:rsid w:val="006D7015"/>
    <w:rsid w:val="006E001D"/>
    <w:rsid w:val="006E15FE"/>
    <w:rsid w:val="006E213F"/>
    <w:rsid w:val="006E2518"/>
    <w:rsid w:val="006E3327"/>
    <w:rsid w:val="006E4F5B"/>
    <w:rsid w:val="006E50DF"/>
    <w:rsid w:val="006E56EA"/>
    <w:rsid w:val="006E5A84"/>
    <w:rsid w:val="006E698E"/>
    <w:rsid w:val="006E6BB9"/>
    <w:rsid w:val="006E7C3B"/>
    <w:rsid w:val="006F109D"/>
    <w:rsid w:val="006F31DD"/>
    <w:rsid w:val="006F3595"/>
    <w:rsid w:val="006F3C8C"/>
    <w:rsid w:val="006F4578"/>
    <w:rsid w:val="006F4AF5"/>
    <w:rsid w:val="006F4C8B"/>
    <w:rsid w:val="006F6340"/>
    <w:rsid w:val="006F704C"/>
    <w:rsid w:val="006F7937"/>
    <w:rsid w:val="006F796F"/>
    <w:rsid w:val="007035BD"/>
    <w:rsid w:val="0070469D"/>
    <w:rsid w:val="00707AE3"/>
    <w:rsid w:val="00707F06"/>
    <w:rsid w:val="00711D8E"/>
    <w:rsid w:val="0071210E"/>
    <w:rsid w:val="00714EC2"/>
    <w:rsid w:val="00715DD7"/>
    <w:rsid w:val="0071634C"/>
    <w:rsid w:val="00717AFC"/>
    <w:rsid w:val="00720EE8"/>
    <w:rsid w:val="0072318B"/>
    <w:rsid w:val="00723292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50DB"/>
    <w:rsid w:val="00745C85"/>
    <w:rsid w:val="00746896"/>
    <w:rsid w:val="00750AC9"/>
    <w:rsid w:val="00753204"/>
    <w:rsid w:val="007565C6"/>
    <w:rsid w:val="00757192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4A5A"/>
    <w:rsid w:val="0079629E"/>
    <w:rsid w:val="00796D4F"/>
    <w:rsid w:val="0079723C"/>
    <w:rsid w:val="007973B0"/>
    <w:rsid w:val="007A012F"/>
    <w:rsid w:val="007A13FD"/>
    <w:rsid w:val="007A14A9"/>
    <w:rsid w:val="007A582D"/>
    <w:rsid w:val="007A5EC4"/>
    <w:rsid w:val="007B0073"/>
    <w:rsid w:val="007B1181"/>
    <w:rsid w:val="007B3963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4F5"/>
    <w:rsid w:val="007E1AEA"/>
    <w:rsid w:val="007E20C4"/>
    <w:rsid w:val="007E2182"/>
    <w:rsid w:val="007E4029"/>
    <w:rsid w:val="007E4D96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B4D"/>
    <w:rsid w:val="008065D6"/>
    <w:rsid w:val="00810EA5"/>
    <w:rsid w:val="008117CB"/>
    <w:rsid w:val="00811921"/>
    <w:rsid w:val="00812F30"/>
    <w:rsid w:val="00816613"/>
    <w:rsid w:val="00824631"/>
    <w:rsid w:val="0082495F"/>
    <w:rsid w:val="0082687F"/>
    <w:rsid w:val="00830A0D"/>
    <w:rsid w:val="008337D1"/>
    <w:rsid w:val="0083454D"/>
    <w:rsid w:val="008346A9"/>
    <w:rsid w:val="00835847"/>
    <w:rsid w:val="00835A98"/>
    <w:rsid w:val="008362D2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47F5"/>
    <w:rsid w:val="0087504B"/>
    <w:rsid w:val="0087650C"/>
    <w:rsid w:val="0087768A"/>
    <w:rsid w:val="00880AD4"/>
    <w:rsid w:val="00880FFD"/>
    <w:rsid w:val="008815DC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2984"/>
    <w:rsid w:val="00893647"/>
    <w:rsid w:val="00895B65"/>
    <w:rsid w:val="008960EF"/>
    <w:rsid w:val="00897DC2"/>
    <w:rsid w:val="008A114C"/>
    <w:rsid w:val="008A1CEB"/>
    <w:rsid w:val="008A1E2A"/>
    <w:rsid w:val="008A3F0B"/>
    <w:rsid w:val="008A57EE"/>
    <w:rsid w:val="008B06A1"/>
    <w:rsid w:val="008B1751"/>
    <w:rsid w:val="008B18CB"/>
    <w:rsid w:val="008B2AB6"/>
    <w:rsid w:val="008B371D"/>
    <w:rsid w:val="008B4265"/>
    <w:rsid w:val="008B4D5A"/>
    <w:rsid w:val="008B5B74"/>
    <w:rsid w:val="008B5E74"/>
    <w:rsid w:val="008B6EC0"/>
    <w:rsid w:val="008B77AC"/>
    <w:rsid w:val="008C06D4"/>
    <w:rsid w:val="008C3434"/>
    <w:rsid w:val="008C36D7"/>
    <w:rsid w:val="008C6D27"/>
    <w:rsid w:val="008C7536"/>
    <w:rsid w:val="008C7A5C"/>
    <w:rsid w:val="008D06DD"/>
    <w:rsid w:val="008D0CB7"/>
    <w:rsid w:val="008D3782"/>
    <w:rsid w:val="008D4479"/>
    <w:rsid w:val="008D5F8D"/>
    <w:rsid w:val="008D6D89"/>
    <w:rsid w:val="008D7B52"/>
    <w:rsid w:val="008D7B7E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492D"/>
    <w:rsid w:val="008F6F35"/>
    <w:rsid w:val="008F70D1"/>
    <w:rsid w:val="00900C59"/>
    <w:rsid w:val="009010C0"/>
    <w:rsid w:val="009022F0"/>
    <w:rsid w:val="009023B7"/>
    <w:rsid w:val="00903565"/>
    <w:rsid w:val="0090516D"/>
    <w:rsid w:val="0090772B"/>
    <w:rsid w:val="00907805"/>
    <w:rsid w:val="00910FB4"/>
    <w:rsid w:val="00912935"/>
    <w:rsid w:val="00914B5D"/>
    <w:rsid w:val="00914FC2"/>
    <w:rsid w:val="009207C0"/>
    <w:rsid w:val="00921D93"/>
    <w:rsid w:val="00922D1F"/>
    <w:rsid w:val="00923CE5"/>
    <w:rsid w:val="00924D7B"/>
    <w:rsid w:val="00924E7D"/>
    <w:rsid w:val="00925B5C"/>
    <w:rsid w:val="00927D1A"/>
    <w:rsid w:val="00927DEE"/>
    <w:rsid w:val="009312FA"/>
    <w:rsid w:val="00932A97"/>
    <w:rsid w:val="00933BAA"/>
    <w:rsid w:val="00934198"/>
    <w:rsid w:val="00935902"/>
    <w:rsid w:val="0093627D"/>
    <w:rsid w:val="009373AA"/>
    <w:rsid w:val="009416E8"/>
    <w:rsid w:val="00941BC7"/>
    <w:rsid w:val="009459EE"/>
    <w:rsid w:val="00945DB7"/>
    <w:rsid w:val="00946131"/>
    <w:rsid w:val="009470D7"/>
    <w:rsid w:val="009474DE"/>
    <w:rsid w:val="0094768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5B5F"/>
    <w:rsid w:val="00996C1C"/>
    <w:rsid w:val="00996D3F"/>
    <w:rsid w:val="00997787"/>
    <w:rsid w:val="00997DF8"/>
    <w:rsid w:val="009A0402"/>
    <w:rsid w:val="009A09EE"/>
    <w:rsid w:val="009A5E45"/>
    <w:rsid w:val="009A618C"/>
    <w:rsid w:val="009A761A"/>
    <w:rsid w:val="009B0349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2C9F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4D7E"/>
    <w:rsid w:val="009E5AAE"/>
    <w:rsid w:val="009E60BA"/>
    <w:rsid w:val="009E729C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0B71"/>
    <w:rsid w:val="00A030BC"/>
    <w:rsid w:val="00A03391"/>
    <w:rsid w:val="00A035C6"/>
    <w:rsid w:val="00A035F6"/>
    <w:rsid w:val="00A04920"/>
    <w:rsid w:val="00A052C3"/>
    <w:rsid w:val="00A06CB2"/>
    <w:rsid w:val="00A075BC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35CC"/>
    <w:rsid w:val="00A54517"/>
    <w:rsid w:val="00A5455A"/>
    <w:rsid w:val="00A56E7B"/>
    <w:rsid w:val="00A60DC5"/>
    <w:rsid w:val="00A648BA"/>
    <w:rsid w:val="00A6734E"/>
    <w:rsid w:val="00A72473"/>
    <w:rsid w:val="00A7275A"/>
    <w:rsid w:val="00A73A37"/>
    <w:rsid w:val="00A73EF3"/>
    <w:rsid w:val="00A75204"/>
    <w:rsid w:val="00A772BD"/>
    <w:rsid w:val="00A83C5A"/>
    <w:rsid w:val="00A84177"/>
    <w:rsid w:val="00A84A00"/>
    <w:rsid w:val="00A867BF"/>
    <w:rsid w:val="00A86873"/>
    <w:rsid w:val="00A8697F"/>
    <w:rsid w:val="00A91A3B"/>
    <w:rsid w:val="00A9234D"/>
    <w:rsid w:val="00A92A97"/>
    <w:rsid w:val="00A94184"/>
    <w:rsid w:val="00A9426D"/>
    <w:rsid w:val="00A958C3"/>
    <w:rsid w:val="00AA05CB"/>
    <w:rsid w:val="00AA0DE5"/>
    <w:rsid w:val="00AA119A"/>
    <w:rsid w:val="00AA1BB3"/>
    <w:rsid w:val="00AA2A9D"/>
    <w:rsid w:val="00AA40E8"/>
    <w:rsid w:val="00AA6010"/>
    <w:rsid w:val="00AA627C"/>
    <w:rsid w:val="00AA6BEE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4646"/>
    <w:rsid w:val="00AD58FC"/>
    <w:rsid w:val="00AD5F0C"/>
    <w:rsid w:val="00AD622C"/>
    <w:rsid w:val="00AD6617"/>
    <w:rsid w:val="00AD6D18"/>
    <w:rsid w:val="00AD6D58"/>
    <w:rsid w:val="00AD79D0"/>
    <w:rsid w:val="00AD7A47"/>
    <w:rsid w:val="00AE2AF7"/>
    <w:rsid w:val="00AE3432"/>
    <w:rsid w:val="00AE4D13"/>
    <w:rsid w:val="00AE60E6"/>
    <w:rsid w:val="00AE6E19"/>
    <w:rsid w:val="00AE7FDE"/>
    <w:rsid w:val="00AF0C03"/>
    <w:rsid w:val="00AF1370"/>
    <w:rsid w:val="00AF1D14"/>
    <w:rsid w:val="00AF216E"/>
    <w:rsid w:val="00AF2C06"/>
    <w:rsid w:val="00AF6321"/>
    <w:rsid w:val="00AF6730"/>
    <w:rsid w:val="00B01534"/>
    <w:rsid w:val="00B025C7"/>
    <w:rsid w:val="00B02ACF"/>
    <w:rsid w:val="00B03092"/>
    <w:rsid w:val="00B061BE"/>
    <w:rsid w:val="00B06A5C"/>
    <w:rsid w:val="00B074B6"/>
    <w:rsid w:val="00B11279"/>
    <w:rsid w:val="00B11DD7"/>
    <w:rsid w:val="00B129AC"/>
    <w:rsid w:val="00B13A4E"/>
    <w:rsid w:val="00B15EA6"/>
    <w:rsid w:val="00B1753F"/>
    <w:rsid w:val="00B2319C"/>
    <w:rsid w:val="00B2407F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290"/>
    <w:rsid w:val="00BA69A8"/>
    <w:rsid w:val="00BA6F7E"/>
    <w:rsid w:val="00BB1FAA"/>
    <w:rsid w:val="00BB3EFA"/>
    <w:rsid w:val="00BC0EB3"/>
    <w:rsid w:val="00BC26D8"/>
    <w:rsid w:val="00BC5604"/>
    <w:rsid w:val="00BD00F5"/>
    <w:rsid w:val="00BD065D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0F4B"/>
    <w:rsid w:val="00BE10C1"/>
    <w:rsid w:val="00BE1E68"/>
    <w:rsid w:val="00BE2AD4"/>
    <w:rsid w:val="00BE3484"/>
    <w:rsid w:val="00BE4560"/>
    <w:rsid w:val="00BE49C6"/>
    <w:rsid w:val="00BE4C8F"/>
    <w:rsid w:val="00BE6C71"/>
    <w:rsid w:val="00BE74A2"/>
    <w:rsid w:val="00BF1242"/>
    <w:rsid w:val="00BF24BA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45BA"/>
    <w:rsid w:val="00C3510F"/>
    <w:rsid w:val="00C35C8C"/>
    <w:rsid w:val="00C3714E"/>
    <w:rsid w:val="00C37BB4"/>
    <w:rsid w:val="00C407D7"/>
    <w:rsid w:val="00C40F2A"/>
    <w:rsid w:val="00C435B7"/>
    <w:rsid w:val="00C43FBB"/>
    <w:rsid w:val="00C445EA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3BF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47D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36E"/>
    <w:rsid w:val="00D2689A"/>
    <w:rsid w:val="00D26E82"/>
    <w:rsid w:val="00D2717B"/>
    <w:rsid w:val="00D27E18"/>
    <w:rsid w:val="00D32151"/>
    <w:rsid w:val="00D332C8"/>
    <w:rsid w:val="00D33376"/>
    <w:rsid w:val="00D337F6"/>
    <w:rsid w:val="00D34536"/>
    <w:rsid w:val="00D3553B"/>
    <w:rsid w:val="00D36299"/>
    <w:rsid w:val="00D37612"/>
    <w:rsid w:val="00D41291"/>
    <w:rsid w:val="00D41C7A"/>
    <w:rsid w:val="00D43D62"/>
    <w:rsid w:val="00D43FA5"/>
    <w:rsid w:val="00D44939"/>
    <w:rsid w:val="00D50F15"/>
    <w:rsid w:val="00D52477"/>
    <w:rsid w:val="00D547B5"/>
    <w:rsid w:val="00D557F8"/>
    <w:rsid w:val="00D55A42"/>
    <w:rsid w:val="00D56706"/>
    <w:rsid w:val="00D57BB2"/>
    <w:rsid w:val="00D57F3C"/>
    <w:rsid w:val="00D60768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4802"/>
    <w:rsid w:val="00D8555F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3AD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5FD9"/>
    <w:rsid w:val="00DC675C"/>
    <w:rsid w:val="00DD0622"/>
    <w:rsid w:val="00DD460B"/>
    <w:rsid w:val="00DD67CA"/>
    <w:rsid w:val="00DD6B6B"/>
    <w:rsid w:val="00DD6F30"/>
    <w:rsid w:val="00DD7043"/>
    <w:rsid w:val="00DE0F36"/>
    <w:rsid w:val="00DE14AC"/>
    <w:rsid w:val="00DE33C8"/>
    <w:rsid w:val="00DE5D8E"/>
    <w:rsid w:val="00DE7F0D"/>
    <w:rsid w:val="00DF1334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5CD"/>
    <w:rsid w:val="00E3262A"/>
    <w:rsid w:val="00E33EAC"/>
    <w:rsid w:val="00E34F03"/>
    <w:rsid w:val="00E36E9A"/>
    <w:rsid w:val="00E37765"/>
    <w:rsid w:val="00E41B66"/>
    <w:rsid w:val="00E41FE5"/>
    <w:rsid w:val="00E438FB"/>
    <w:rsid w:val="00E44637"/>
    <w:rsid w:val="00E448B4"/>
    <w:rsid w:val="00E44F86"/>
    <w:rsid w:val="00E45F05"/>
    <w:rsid w:val="00E51349"/>
    <w:rsid w:val="00E519BE"/>
    <w:rsid w:val="00E53823"/>
    <w:rsid w:val="00E53D8B"/>
    <w:rsid w:val="00E5510E"/>
    <w:rsid w:val="00E55162"/>
    <w:rsid w:val="00E55674"/>
    <w:rsid w:val="00E55DD1"/>
    <w:rsid w:val="00E56A4A"/>
    <w:rsid w:val="00E56F45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3F14"/>
    <w:rsid w:val="00E76A10"/>
    <w:rsid w:val="00E77C7F"/>
    <w:rsid w:val="00E83A40"/>
    <w:rsid w:val="00E845C3"/>
    <w:rsid w:val="00E84BF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A70F6"/>
    <w:rsid w:val="00EB0279"/>
    <w:rsid w:val="00EB14A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6651"/>
    <w:rsid w:val="00ED7803"/>
    <w:rsid w:val="00ED79FC"/>
    <w:rsid w:val="00ED7AEC"/>
    <w:rsid w:val="00EE072F"/>
    <w:rsid w:val="00EE4AE3"/>
    <w:rsid w:val="00EE4EBF"/>
    <w:rsid w:val="00EE50C5"/>
    <w:rsid w:val="00EE68F7"/>
    <w:rsid w:val="00EE7473"/>
    <w:rsid w:val="00EE7A31"/>
    <w:rsid w:val="00EE7B2B"/>
    <w:rsid w:val="00EF2370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6B0E"/>
    <w:rsid w:val="00F077F3"/>
    <w:rsid w:val="00F07F6A"/>
    <w:rsid w:val="00F1187A"/>
    <w:rsid w:val="00F12B42"/>
    <w:rsid w:val="00F12BB1"/>
    <w:rsid w:val="00F12F0F"/>
    <w:rsid w:val="00F14D29"/>
    <w:rsid w:val="00F14F46"/>
    <w:rsid w:val="00F17448"/>
    <w:rsid w:val="00F2124B"/>
    <w:rsid w:val="00F227E0"/>
    <w:rsid w:val="00F2502B"/>
    <w:rsid w:val="00F25FEE"/>
    <w:rsid w:val="00F27874"/>
    <w:rsid w:val="00F32A70"/>
    <w:rsid w:val="00F33BBB"/>
    <w:rsid w:val="00F3457B"/>
    <w:rsid w:val="00F34AF4"/>
    <w:rsid w:val="00F400E9"/>
    <w:rsid w:val="00F404A2"/>
    <w:rsid w:val="00F42EB6"/>
    <w:rsid w:val="00F4456A"/>
    <w:rsid w:val="00F45B33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2166"/>
    <w:rsid w:val="00F72FB1"/>
    <w:rsid w:val="00F76E05"/>
    <w:rsid w:val="00F77B06"/>
    <w:rsid w:val="00F80CF4"/>
    <w:rsid w:val="00F811CC"/>
    <w:rsid w:val="00F81FA7"/>
    <w:rsid w:val="00F820F3"/>
    <w:rsid w:val="00F82676"/>
    <w:rsid w:val="00F83C47"/>
    <w:rsid w:val="00F862B7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699"/>
    <w:rsid w:val="00F969A2"/>
    <w:rsid w:val="00F96BD8"/>
    <w:rsid w:val="00F97A36"/>
    <w:rsid w:val="00FA0677"/>
    <w:rsid w:val="00FA0EFA"/>
    <w:rsid w:val="00FA1F5D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1D54"/>
    <w:rsid w:val="00FC2F55"/>
    <w:rsid w:val="00FC2FAF"/>
    <w:rsid w:val="00FC4982"/>
    <w:rsid w:val="00FC4F75"/>
    <w:rsid w:val="00FC7128"/>
    <w:rsid w:val="00FD18F6"/>
    <w:rsid w:val="00FD1C22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  <w:rsid w:val="00FF7774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E650B"/>
  <w15:docId w15:val="{170B01CF-E530-4B6C-9CB1-A491C6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paragraph" w:styleId="aff5">
    <w:name w:val="caption"/>
    <w:basedOn w:val="a1"/>
    <w:next w:val="a1"/>
    <w:unhideWhenUsed/>
    <w:qFormat/>
    <w:rsid w:val="0026149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465602"/>
    <w:rPr>
      <w:color w:val="605E5C"/>
      <w:shd w:val="clear" w:color="auto" w:fill="E1DFDD"/>
    </w:rPr>
  </w:style>
  <w:style w:type="paragraph" w:customStyle="1" w:styleId="aff6">
    <w:name w:val="+Перечень"/>
    <w:basedOn w:val="a0"/>
    <w:link w:val="aff7"/>
    <w:qFormat/>
    <w:rsid w:val="00133181"/>
    <w:rPr>
      <w:shd w:val="clear" w:color="auto" w:fill="FFFFFF"/>
    </w:rPr>
  </w:style>
  <w:style w:type="character" w:customStyle="1" w:styleId="aff7">
    <w:name w:val="+Перечень Знак"/>
    <w:basedOn w:val="afe"/>
    <w:link w:val="aff6"/>
    <w:rsid w:val="00133181"/>
    <w:rPr>
      <w:sz w:val="28"/>
      <w:szCs w:val="28"/>
    </w:rPr>
  </w:style>
  <w:style w:type="character" w:styleId="aff8">
    <w:name w:val="Unresolved Mention"/>
    <w:basedOn w:val="a2"/>
    <w:uiPriority w:val="99"/>
    <w:semiHidden/>
    <w:unhideWhenUsed/>
    <w:rsid w:val="00045878"/>
    <w:rPr>
      <w:color w:val="605E5C"/>
      <w:shd w:val="clear" w:color="auto" w:fill="E1DFDD"/>
    </w:rPr>
  </w:style>
  <w:style w:type="character" w:styleId="HTML">
    <w:name w:val="HTML Code"/>
    <w:basedOn w:val="a2"/>
    <w:uiPriority w:val="99"/>
    <w:semiHidden/>
    <w:unhideWhenUsed/>
    <w:rsid w:val="005E2A8E"/>
    <w:rPr>
      <w:rFonts w:ascii="Courier New" w:eastAsia="Times New Roman" w:hAnsi="Courier New" w:cs="Courier New"/>
      <w:sz w:val="20"/>
      <w:szCs w:val="20"/>
    </w:rPr>
  </w:style>
  <w:style w:type="character" w:styleId="aff9">
    <w:name w:val="Emphasis"/>
    <w:basedOn w:val="a2"/>
    <w:uiPriority w:val="20"/>
    <w:qFormat/>
    <w:rsid w:val="005E2A8E"/>
    <w:rPr>
      <w:i/>
      <w:iCs/>
    </w:rPr>
  </w:style>
  <w:style w:type="character" w:styleId="affa">
    <w:name w:val="Strong"/>
    <w:basedOn w:val="a2"/>
    <w:uiPriority w:val="22"/>
    <w:qFormat/>
    <w:rsid w:val="005E2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s-ssd\Downloads\SHablon_oformlenija_Otcheta_po_proizv_praktike_2022_5_6_Pr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ABF8-035C-4A67-B220-F4ACC4DE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SHablon_oformlenija_Otcheta_po_proizv_praktike_2022_5_6_PrPr.dotm</Template>
  <TotalTime>894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Stepanov</cp:lastModifiedBy>
  <cp:revision>164</cp:revision>
  <cp:lastPrinted>2023-07-17T09:01:00Z</cp:lastPrinted>
  <dcterms:created xsi:type="dcterms:W3CDTF">2023-07-12T16:44:00Z</dcterms:created>
  <dcterms:modified xsi:type="dcterms:W3CDTF">2023-09-25T12:03:00Z</dcterms:modified>
</cp:coreProperties>
</file>