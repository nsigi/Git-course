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3D9F" w14:textId="77777777" w:rsidR="005E2A8E" w:rsidRDefault="005E2A8E" w:rsidP="005E2A8E">
      <w:pPr>
        <w:pStyle w:val="10"/>
        <w:rPr>
          <w:sz w:val="48"/>
          <w:szCs w:val="48"/>
        </w:rPr>
      </w:pPr>
      <w:r>
        <w:t>Шпаргалка. Базовые команды в консоли</w:t>
      </w:r>
    </w:p>
    <w:p w14:paraId="0978EA63" w14:textId="77777777" w:rsidR="005E2A8E" w:rsidRDefault="005E2A8E" w:rsidP="005E2A8E">
      <w:r>
        <w:t xml:space="preserve">Чтобы вам было удобнее взаимодействовать с командной строкой, мы подготовили шпаргалку. В ней собраны все команды, о которых мы рассказали в уроках, и их полезные вариации. </w:t>
      </w:r>
    </w:p>
    <w:p w14:paraId="7EC48179" w14:textId="77777777" w:rsidR="005E2A8E" w:rsidRDefault="005E2A8E" w:rsidP="005E2A8E">
      <w:pPr>
        <w:pStyle w:val="30"/>
      </w:pPr>
      <w:r>
        <w:t>Навигация</w:t>
      </w:r>
    </w:p>
    <w:p w14:paraId="53A7F0EC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pwd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p</w:t>
      </w:r>
      <w:r>
        <w:rPr>
          <w:rStyle w:val="aff9"/>
          <w:rFonts w:eastAsiaTheme="majorEastAsia"/>
        </w:rPr>
        <w:t xml:space="preserve">rint </w:t>
      </w:r>
      <w:r>
        <w:rPr>
          <w:rStyle w:val="affa"/>
          <w:rFonts w:eastAsiaTheme="majorEastAsia"/>
          <w:i/>
          <w:iCs/>
        </w:rPr>
        <w:t>w</w:t>
      </w:r>
      <w:r>
        <w:rPr>
          <w:rStyle w:val="aff9"/>
          <w:rFonts w:eastAsiaTheme="majorEastAsia"/>
        </w:rPr>
        <w:t xml:space="preserve">orking </w:t>
      </w:r>
      <w:r>
        <w:rPr>
          <w:rStyle w:val="affa"/>
          <w:rFonts w:eastAsiaTheme="majorEastAsia"/>
          <w:i/>
          <w:iCs/>
        </w:rPr>
        <w:t>d</w:t>
      </w:r>
      <w:r>
        <w:rPr>
          <w:rStyle w:val="aff9"/>
          <w:rFonts w:eastAsiaTheme="majorEastAsia"/>
        </w:rPr>
        <w:t>irectory</w:t>
      </w:r>
      <w:r>
        <w:t>, «показать рабочую папку») — покажи, в какой я папке;</w:t>
      </w:r>
    </w:p>
    <w:p w14:paraId="6CD27236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ls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l</w:t>
      </w:r>
      <w:r>
        <w:rPr>
          <w:rStyle w:val="aff9"/>
          <w:rFonts w:eastAsiaTheme="majorEastAsia"/>
        </w:rPr>
        <w:t>i</w:t>
      </w:r>
      <w:r>
        <w:rPr>
          <w:rStyle w:val="affa"/>
          <w:rFonts w:eastAsiaTheme="majorEastAsia"/>
          <w:i/>
          <w:iCs/>
        </w:rPr>
        <w:t>s</w:t>
      </w:r>
      <w:r>
        <w:rPr>
          <w:rStyle w:val="aff9"/>
          <w:rFonts w:eastAsiaTheme="majorEastAsia"/>
        </w:rPr>
        <w:t>t directory contents</w:t>
      </w:r>
      <w:r>
        <w:t>, «отобразить содержимое директории») — покажи файлы и папки в текущей папке;</w:t>
      </w:r>
    </w:p>
    <w:p w14:paraId="607471B5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ls -a</w:t>
      </w:r>
      <w:r>
        <w:t xml:space="preserve"> — покажи также скрытые файлы и папки, названия которых начинаются с символа </w:t>
      </w:r>
      <w:r>
        <w:rPr>
          <w:rStyle w:val="HTML"/>
          <w:rFonts w:ascii="Consolas" w:eastAsiaTheme="majorEastAsia" w:hAnsi="Consolas"/>
          <w:sz w:val="19"/>
          <w:szCs w:val="19"/>
        </w:rPr>
        <w:t>.</w:t>
      </w:r>
      <w:r>
        <w:t>;</w:t>
      </w:r>
    </w:p>
    <w:p w14:paraId="6E3B22C3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cd first-project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c</w:t>
      </w:r>
      <w:r>
        <w:rPr>
          <w:rStyle w:val="aff9"/>
          <w:rFonts w:eastAsiaTheme="majorEastAsia"/>
        </w:rPr>
        <w:t xml:space="preserve">hange </w:t>
      </w:r>
      <w:r>
        <w:rPr>
          <w:rStyle w:val="affa"/>
          <w:rFonts w:eastAsiaTheme="majorEastAsia"/>
          <w:i/>
          <w:iCs/>
        </w:rPr>
        <w:t>d</w:t>
      </w:r>
      <w:r>
        <w:rPr>
          <w:rStyle w:val="aff9"/>
          <w:rFonts w:eastAsiaTheme="majorEastAsia"/>
        </w:rPr>
        <w:t>irectory</w:t>
      </w:r>
      <w:r>
        <w:t xml:space="preserve">, «сменить директорию») — перейди в папку </w:t>
      </w:r>
      <w:r>
        <w:rPr>
          <w:rStyle w:val="HTML"/>
          <w:rFonts w:ascii="Consolas" w:eastAsiaTheme="majorEastAsia" w:hAnsi="Consolas"/>
          <w:sz w:val="19"/>
          <w:szCs w:val="19"/>
        </w:rPr>
        <w:t>first-project</w:t>
      </w:r>
      <w:r>
        <w:t>;</w:t>
      </w:r>
    </w:p>
    <w:p w14:paraId="6DB19643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cd first-project/html</w:t>
      </w:r>
      <w:r>
        <w:t xml:space="preserve"> — перейди в папку </w:t>
      </w:r>
      <w:r>
        <w:rPr>
          <w:rStyle w:val="HTML"/>
          <w:rFonts w:ascii="Consolas" w:eastAsiaTheme="majorEastAsia" w:hAnsi="Consolas"/>
          <w:sz w:val="19"/>
          <w:szCs w:val="19"/>
        </w:rPr>
        <w:t>html</w:t>
      </w:r>
      <w:r>
        <w:t xml:space="preserve">, которая находится в папке </w:t>
      </w:r>
      <w:r>
        <w:rPr>
          <w:rStyle w:val="HTML"/>
          <w:rFonts w:ascii="Consolas" w:eastAsiaTheme="majorEastAsia" w:hAnsi="Consolas"/>
          <w:sz w:val="19"/>
          <w:szCs w:val="19"/>
        </w:rPr>
        <w:t>first-project</w:t>
      </w:r>
      <w:r>
        <w:t>;</w:t>
      </w:r>
    </w:p>
    <w:p w14:paraId="50DE7942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cd ..</w:t>
      </w:r>
      <w:r>
        <w:t xml:space="preserve"> — перейди на уровень выше, в родительскую папку;</w:t>
      </w:r>
    </w:p>
    <w:p w14:paraId="01DEA8A1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cd ~</w:t>
      </w:r>
      <w:r>
        <w:t xml:space="preserve"> — перейди в домашнюю директорию (</w:t>
      </w:r>
      <w:r>
        <w:rPr>
          <w:rStyle w:val="HTML"/>
          <w:rFonts w:ascii="Consolas" w:eastAsiaTheme="majorEastAsia" w:hAnsi="Consolas"/>
          <w:sz w:val="19"/>
          <w:szCs w:val="19"/>
        </w:rPr>
        <w:t>/Users/Username</w:t>
      </w:r>
      <w:r>
        <w:t>);</w:t>
      </w:r>
    </w:p>
    <w:p w14:paraId="55F7DF2F" w14:textId="77777777" w:rsidR="005E2A8E" w:rsidRDefault="005E2A8E" w:rsidP="005E2A8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cd /</w:t>
      </w:r>
      <w:r>
        <w:t xml:space="preserve"> — перейди в корневую директорию.</w:t>
      </w:r>
    </w:p>
    <w:p w14:paraId="2139FED9" w14:textId="77777777" w:rsidR="005E2A8E" w:rsidRDefault="005E2A8E" w:rsidP="005E2A8E">
      <w:pPr>
        <w:pStyle w:val="30"/>
      </w:pPr>
      <w:r>
        <w:t>Работа с файлами и папками</w:t>
      </w:r>
    </w:p>
    <w:p w14:paraId="48F27D1C" w14:textId="77777777" w:rsidR="005E2A8E" w:rsidRDefault="005E2A8E" w:rsidP="005E2A8E">
      <w:r>
        <w:rPr>
          <w:rStyle w:val="affa"/>
          <w:rFonts w:eastAsiaTheme="majorEastAsia"/>
        </w:rPr>
        <w:t>Создание</w:t>
      </w:r>
    </w:p>
    <w:p w14:paraId="19B67071" w14:textId="77777777" w:rsidR="005E2A8E" w:rsidRDefault="005E2A8E" w:rsidP="005E2A8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touch index.html</w:t>
      </w:r>
      <w:r>
        <w:t xml:space="preserve"> (англ. </w:t>
      </w:r>
      <w:r>
        <w:rPr>
          <w:rStyle w:val="aff9"/>
          <w:rFonts w:eastAsiaTheme="majorEastAsia"/>
        </w:rPr>
        <w:t>touch,</w:t>
      </w:r>
      <w:r>
        <w:t xml:space="preserve"> «коснуться») — создай файл </w:t>
      </w:r>
      <w:r>
        <w:rPr>
          <w:rStyle w:val="HTML"/>
          <w:rFonts w:ascii="Consolas" w:eastAsiaTheme="majorEastAsia" w:hAnsi="Consolas"/>
          <w:sz w:val="19"/>
          <w:szCs w:val="19"/>
        </w:rPr>
        <w:t>index.html</w:t>
      </w:r>
      <w:r>
        <w:t xml:space="preserve"> в текущей папке;</w:t>
      </w:r>
    </w:p>
    <w:p w14:paraId="07046DA8" w14:textId="77777777" w:rsidR="005E2A8E" w:rsidRDefault="005E2A8E" w:rsidP="005E2A8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touch index.html style.css script.js</w:t>
      </w:r>
      <w:r>
        <w:t xml:space="preserve"> — если нужно создать сразу несколько файлов, можно напечатать их имена в одну строку через пробел;</w:t>
      </w:r>
    </w:p>
    <w:p w14:paraId="4FEF67E6" w14:textId="77777777" w:rsidR="005E2A8E" w:rsidRDefault="005E2A8E" w:rsidP="005E2A8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mkdir second-project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m</w:t>
      </w:r>
      <w:r>
        <w:rPr>
          <w:rStyle w:val="aff9"/>
          <w:rFonts w:eastAsiaTheme="majorEastAsia"/>
        </w:rPr>
        <w:t>a</w:t>
      </w:r>
      <w:r>
        <w:rPr>
          <w:rStyle w:val="affa"/>
          <w:rFonts w:eastAsiaTheme="majorEastAsia"/>
          <w:i/>
          <w:iCs/>
        </w:rPr>
        <w:t>k</w:t>
      </w:r>
      <w:r>
        <w:rPr>
          <w:rStyle w:val="aff9"/>
          <w:rFonts w:eastAsiaTheme="majorEastAsia"/>
        </w:rPr>
        <w:t xml:space="preserve">e </w:t>
      </w:r>
      <w:r>
        <w:rPr>
          <w:rStyle w:val="affa"/>
          <w:rFonts w:eastAsiaTheme="majorEastAsia"/>
          <w:i/>
          <w:iCs/>
        </w:rPr>
        <w:t>dir</w:t>
      </w:r>
      <w:r>
        <w:rPr>
          <w:rStyle w:val="aff9"/>
          <w:rFonts w:eastAsiaTheme="majorEastAsia"/>
        </w:rPr>
        <w:t>ectory</w:t>
      </w:r>
      <w:r>
        <w:t xml:space="preserve">, «создать директорию») — создай папку с именем </w:t>
      </w:r>
      <w:r>
        <w:rPr>
          <w:rStyle w:val="HTML"/>
          <w:rFonts w:ascii="Consolas" w:eastAsiaTheme="majorEastAsia" w:hAnsi="Consolas"/>
          <w:sz w:val="19"/>
          <w:szCs w:val="19"/>
        </w:rPr>
        <w:t>second-project</w:t>
      </w:r>
      <w:r>
        <w:t xml:space="preserve"> в текущей папке.</w:t>
      </w:r>
    </w:p>
    <w:p w14:paraId="2E71C04B" w14:textId="77777777" w:rsidR="005E2A8E" w:rsidRDefault="005E2A8E" w:rsidP="005E2A8E">
      <w:r>
        <w:rPr>
          <w:rStyle w:val="affa"/>
          <w:rFonts w:eastAsiaTheme="majorEastAsia"/>
        </w:rPr>
        <w:t>Копирование и перемещение</w:t>
      </w:r>
    </w:p>
    <w:p w14:paraId="5CEAB9A3" w14:textId="77777777" w:rsidR="005E2A8E" w:rsidRDefault="005E2A8E" w:rsidP="005E2A8E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cp file.txt ~/my-dir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c</w:t>
      </w:r>
      <w:r>
        <w:rPr>
          <w:rStyle w:val="aff9"/>
          <w:rFonts w:eastAsiaTheme="majorEastAsia"/>
        </w:rPr>
        <w:t>o</w:t>
      </w:r>
      <w:r>
        <w:rPr>
          <w:rStyle w:val="affa"/>
          <w:rFonts w:eastAsiaTheme="majorEastAsia"/>
          <w:i/>
          <w:iCs/>
        </w:rPr>
        <w:t>p</w:t>
      </w:r>
      <w:r>
        <w:rPr>
          <w:rStyle w:val="aff9"/>
          <w:rFonts w:eastAsiaTheme="majorEastAsia"/>
        </w:rPr>
        <w:t>y</w:t>
      </w:r>
      <w:r>
        <w:t>, «копировать») — скопируй файл в другое место;</w:t>
      </w:r>
    </w:p>
    <w:p w14:paraId="33E08B7D" w14:textId="77777777" w:rsidR="005E2A8E" w:rsidRDefault="005E2A8E" w:rsidP="005E2A8E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mv file.txt ~/my-dir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m</w:t>
      </w:r>
      <w:r>
        <w:rPr>
          <w:rStyle w:val="aff9"/>
          <w:rFonts w:eastAsiaTheme="majorEastAsia"/>
        </w:rPr>
        <w:t>o</w:t>
      </w:r>
      <w:r>
        <w:rPr>
          <w:rStyle w:val="affa"/>
          <w:rFonts w:eastAsiaTheme="majorEastAsia"/>
          <w:i/>
          <w:iCs/>
        </w:rPr>
        <w:t>v</w:t>
      </w:r>
      <w:r>
        <w:rPr>
          <w:rStyle w:val="aff9"/>
          <w:rFonts w:eastAsiaTheme="majorEastAsia"/>
        </w:rPr>
        <w:t>e</w:t>
      </w:r>
      <w:r>
        <w:t>, «переместить») — перемести файл или папку в другое место.</w:t>
      </w:r>
    </w:p>
    <w:p w14:paraId="48541C1E" w14:textId="77777777" w:rsidR="005E2A8E" w:rsidRDefault="005E2A8E" w:rsidP="005E2A8E">
      <w:r>
        <w:rPr>
          <w:rStyle w:val="affa"/>
          <w:rFonts w:eastAsiaTheme="majorEastAsia"/>
        </w:rPr>
        <w:t>Чтение</w:t>
      </w:r>
    </w:p>
    <w:p w14:paraId="5DC77F57" w14:textId="77777777" w:rsidR="005E2A8E" w:rsidRDefault="005E2A8E" w:rsidP="005E2A8E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cat file.txt</w:t>
      </w:r>
      <w:r>
        <w:t xml:space="preserve"> (от англ. </w:t>
      </w:r>
      <w:r>
        <w:rPr>
          <w:rStyle w:val="aff9"/>
          <w:rFonts w:eastAsiaTheme="majorEastAsia"/>
        </w:rPr>
        <w:t>con</w:t>
      </w:r>
      <w:r>
        <w:rPr>
          <w:rStyle w:val="affa"/>
          <w:rFonts w:eastAsiaTheme="majorEastAsia"/>
          <w:i/>
          <w:iCs/>
        </w:rPr>
        <w:t>cat</w:t>
      </w:r>
      <w:r>
        <w:rPr>
          <w:rStyle w:val="aff9"/>
          <w:rFonts w:eastAsiaTheme="majorEastAsia"/>
        </w:rPr>
        <w:t>enate and print</w:t>
      </w:r>
      <w:r>
        <w:t xml:space="preserve">, «объединить и распечатать») — распечатай содержимое текстового файла </w:t>
      </w:r>
      <w:r>
        <w:rPr>
          <w:rStyle w:val="HTML"/>
          <w:rFonts w:ascii="Consolas" w:eastAsiaTheme="majorEastAsia" w:hAnsi="Consolas"/>
          <w:sz w:val="19"/>
          <w:szCs w:val="19"/>
        </w:rPr>
        <w:t>file.txt</w:t>
      </w:r>
      <w:r>
        <w:t>.</w:t>
      </w:r>
    </w:p>
    <w:p w14:paraId="496D21A5" w14:textId="77777777" w:rsidR="005E2A8E" w:rsidRDefault="005E2A8E" w:rsidP="005E2A8E">
      <w:r>
        <w:rPr>
          <w:rStyle w:val="affa"/>
          <w:rFonts w:eastAsiaTheme="majorEastAsia"/>
        </w:rPr>
        <w:t>Удаление</w:t>
      </w:r>
    </w:p>
    <w:p w14:paraId="7AB08623" w14:textId="77777777" w:rsidR="005E2A8E" w:rsidRDefault="005E2A8E" w:rsidP="005E2A8E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rm about.html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r</w:t>
      </w:r>
      <w:r>
        <w:rPr>
          <w:rStyle w:val="aff9"/>
          <w:rFonts w:eastAsiaTheme="majorEastAsia"/>
        </w:rPr>
        <w:t>e</w:t>
      </w:r>
      <w:r>
        <w:rPr>
          <w:rStyle w:val="affa"/>
          <w:rFonts w:eastAsiaTheme="majorEastAsia"/>
          <w:i/>
          <w:iCs/>
        </w:rPr>
        <w:t>m</w:t>
      </w:r>
      <w:r>
        <w:rPr>
          <w:rStyle w:val="aff9"/>
          <w:rFonts w:eastAsiaTheme="majorEastAsia"/>
        </w:rPr>
        <w:t>ove</w:t>
      </w:r>
      <w:r>
        <w:t xml:space="preserve">, «удалить») — удали файл </w:t>
      </w:r>
      <w:r>
        <w:rPr>
          <w:rStyle w:val="HTML"/>
          <w:rFonts w:ascii="Consolas" w:eastAsiaTheme="majorEastAsia" w:hAnsi="Consolas"/>
          <w:sz w:val="19"/>
          <w:szCs w:val="19"/>
        </w:rPr>
        <w:t>about.html</w:t>
      </w:r>
      <w:r>
        <w:t>;</w:t>
      </w:r>
    </w:p>
    <w:p w14:paraId="6116ECB1" w14:textId="77777777" w:rsidR="005E2A8E" w:rsidRDefault="005E2A8E" w:rsidP="005E2A8E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t>rmdir images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r</w:t>
      </w:r>
      <w:r>
        <w:rPr>
          <w:rStyle w:val="aff9"/>
          <w:rFonts w:eastAsiaTheme="majorEastAsia"/>
        </w:rPr>
        <w:t>e</w:t>
      </w:r>
      <w:r>
        <w:rPr>
          <w:rStyle w:val="affa"/>
          <w:rFonts w:eastAsiaTheme="majorEastAsia"/>
          <w:i/>
          <w:iCs/>
        </w:rPr>
        <w:t>m</w:t>
      </w:r>
      <w:r>
        <w:rPr>
          <w:rStyle w:val="aff9"/>
          <w:rFonts w:eastAsiaTheme="majorEastAsia"/>
        </w:rPr>
        <w:t xml:space="preserve">ove </w:t>
      </w:r>
      <w:r>
        <w:rPr>
          <w:rStyle w:val="affa"/>
          <w:rFonts w:eastAsiaTheme="majorEastAsia"/>
          <w:i/>
          <w:iCs/>
        </w:rPr>
        <w:t>dir</w:t>
      </w:r>
      <w:r>
        <w:rPr>
          <w:rStyle w:val="aff9"/>
          <w:rFonts w:eastAsiaTheme="majorEastAsia"/>
        </w:rPr>
        <w:t>ectory</w:t>
      </w:r>
      <w:r>
        <w:t xml:space="preserve">, «удалить директорию») — удали папку </w:t>
      </w:r>
      <w:r>
        <w:rPr>
          <w:rStyle w:val="HTML"/>
          <w:rFonts w:ascii="Consolas" w:eastAsiaTheme="majorEastAsia" w:hAnsi="Consolas"/>
          <w:sz w:val="19"/>
          <w:szCs w:val="19"/>
        </w:rPr>
        <w:t>images</w:t>
      </w:r>
      <w:r>
        <w:t>;</w:t>
      </w:r>
    </w:p>
    <w:p w14:paraId="4783256E" w14:textId="77777777" w:rsidR="005E2A8E" w:rsidRDefault="005E2A8E" w:rsidP="005E2A8E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HTML"/>
          <w:rFonts w:ascii="Consolas" w:eastAsiaTheme="majorEastAsia" w:hAnsi="Consolas"/>
          <w:sz w:val="19"/>
          <w:szCs w:val="19"/>
        </w:rPr>
        <w:lastRenderedPageBreak/>
        <w:t>rm -r second-project</w:t>
      </w:r>
      <w:r>
        <w:t xml:space="preserve"> (от англ. </w:t>
      </w:r>
      <w:r>
        <w:rPr>
          <w:rStyle w:val="affa"/>
          <w:rFonts w:eastAsiaTheme="majorEastAsia"/>
          <w:i/>
          <w:iCs/>
        </w:rPr>
        <w:t>r</w:t>
      </w:r>
      <w:r>
        <w:rPr>
          <w:rStyle w:val="aff9"/>
          <w:rFonts w:eastAsiaTheme="majorEastAsia"/>
        </w:rPr>
        <w:t>e</w:t>
      </w:r>
      <w:r>
        <w:rPr>
          <w:rStyle w:val="affa"/>
          <w:rFonts w:eastAsiaTheme="majorEastAsia"/>
          <w:i/>
          <w:iCs/>
        </w:rPr>
        <w:t>m</w:t>
      </w:r>
      <w:r>
        <w:rPr>
          <w:rStyle w:val="aff9"/>
          <w:rFonts w:eastAsiaTheme="majorEastAsia"/>
        </w:rPr>
        <w:t>ove,</w:t>
      </w:r>
      <w:r>
        <w:t xml:space="preserve"> «удалить» + </w:t>
      </w:r>
      <w:r>
        <w:rPr>
          <w:rStyle w:val="affa"/>
          <w:rFonts w:eastAsiaTheme="majorEastAsia"/>
          <w:i/>
          <w:iCs/>
        </w:rPr>
        <w:t>r</w:t>
      </w:r>
      <w:r>
        <w:rPr>
          <w:rStyle w:val="aff9"/>
          <w:rFonts w:eastAsiaTheme="majorEastAsia"/>
        </w:rPr>
        <w:t>ecursive</w:t>
      </w:r>
      <w:r>
        <w:t xml:space="preserve">, «рекурсивный») — удали папку </w:t>
      </w:r>
      <w:r>
        <w:rPr>
          <w:rStyle w:val="HTML"/>
          <w:rFonts w:ascii="Consolas" w:eastAsiaTheme="majorEastAsia" w:hAnsi="Consolas"/>
          <w:sz w:val="19"/>
          <w:szCs w:val="19"/>
        </w:rPr>
        <w:t>second-project</w:t>
      </w:r>
      <w:r>
        <w:t xml:space="preserve"> и всё, что она содержит.</w:t>
      </w:r>
    </w:p>
    <w:p w14:paraId="0D3FD2B8" w14:textId="77777777" w:rsidR="005E2A8E" w:rsidRDefault="005E2A8E" w:rsidP="005E2A8E">
      <w:pPr>
        <w:pStyle w:val="30"/>
      </w:pPr>
      <w:r>
        <w:t>Полезные возможности</w:t>
      </w:r>
    </w:p>
    <w:p w14:paraId="64838394" w14:textId="77777777" w:rsidR="005E2A8E" w:rsidRDefault="005E2A8E" w:rsidP="005E2A8E">
      <w:pPr>
        <w:numPr>
          <w:ilvl w:val="0"/>
          <w:numId w:val="44"/>
        </w:numPr>
        <w:spacing w:before="100" w:beforeAutospacing="1" w:after="100" w:afterAutospacing="1"/>
      </w:pPr>
      <w:r>
        <w:t>Команды необязательно печатать и выполнять по очереди. Можно указать их списком — разделить двумя амперсандами (</w:t>
      </w:r>
      <w:r>
        <w:rPr>
          <w:rStyle w:val="HTML"/>
          <w:rFonts w:ascii="Consolas" w:eastAsiaTheme="majorEastAsia" w:hAnsi="Consolas"/>
          <w:sz w:val="19"/>
          <w:szCs w:val="19"/>
        </w:rPr>
        <w:t>&amp;&amp;</w:t>
      </w:r>
      <w:r>
        <w:t>).</w:t>
      </w:r>
    </w:p>
    <w:p w14:paraId="245BC173" w14:textId="77777777" w:rsidR="005E2A8E" w:rsidRDefault="005E2A8E" w:rsidP="005E2A8E">
      <w:pPr>
        <w:numPr>
          <w:ilvl w:val="0"/>
          <w:numId w:val="44"/>
        </w:numPr>
        <w:spacing w:before="100" w:beforeAutospacing="1" w:after="100" w:afterAutospacing="1"/>
      </w:pPr>
      <w:r>
        <w:t>У консоли есть собственная память — буфер с несколькими последними командами. По ним можно перемещаться с помощью клавиш со стрелками вверх (</w:t>
      </w:r>
      <w:r>
        <w:rPr>
          <w:rStyle w:val="HTML"/>
          <w:rFonts w:ascii="Consolas" w:eastAsiaTheme="majorEastAsia" w:hAnsi="Consolas"/>
          <w:b/>
          <w:bCs/>
          <w:sz w:val="19"/>
          <w:szCs w:val="19"/>
        </w:rPr>
        <w:t>↑</w:t>
      </w:r>
      <w:r>
        <w:t>) и вниз (</w:t>
      </w:r>
      <w:r>
        <w:rPr>
          <w:rStyle w:val="HTML"/>
          <w:rFonts w:ascii="Consolas" w:eastAsiaTheme="majorEastAsia" w:hAnsi="Consolas"/>
          <w:b/>
          <w:bCs/>
          <w:sz w:val="19"/>
          <w:szCs w:val="19"/>
        </w:rPr>
        <w:t>↓</w:t>
      </w:r>
      <w:r>
        <w:t>).</w:t>
      </w:r>
    </w:p>
    <w:p w14:paraId="6F1915D7" w14:textId="77777777" w:rsidR="005E2A8E" w:rsidRDefault="005E2A8E" w:rsidP="005E2A8E">
      <w:pPr>
        <w:numPr>
          <w:ilvl w:val="0"/>
          <w:numId w:val="44"/>
        </w:numPr>
        <w:spacing w:before="100" w:beforeAutospacing="1" w:after="100" w:afterAutospacing="1"/>
      </w:pPr>
      <w:r>
        <w:t xml:space="preserve">Чтобы не вводить название файла или папки полностью, можно набрать первые символы имени и дважды нажать </w:t>
      </w:r>
      <w:r>
        <w:rPr>
          <w:rStyle w:val="HTML"/>
          <w:rFonts w:ascii="Consolas" w:eastAsiaTheme="majorEastAsia" w:hAnsi="Consolas"/>
          <w:sz w:val="19"/>
          <w:szCs w:val="19"/>
        </w:rPr>
        <w:t>Tab</w:t>
      </w:r>
      <w:r>
        <w:t>. Если файл или папка есть в текущей директории, командная строка допишет путь сама.</w:t>
      </w:r>
    </w:p>
    <w:p w14:paraId="3067DABC" w14:textId="77777777" w:rsidR="005E2A8E" w:rsidRDefault="005E2A8E" w:rsidP="005E2A8E">
      <w:pPr>
        <w:spacing w:before="100" w:beforeAutospacing="1" w:after="100" w:afterAutospacing="1"/>
        <w:ind w:left="720"/>
      </w:pPr>
      <w:r>
        <w:t xml:space="preserve">Например, вы находитесь в папке </w:t>
      </w:r>
      <w:r>
        <w:rPr>
          <w:rStyle w:val="HTML"/>
          <w:rFonts w:ascii="Consolas" w:eastAsiaTheme="majorEastAsia" w:hAnsi="Consolas"/>
          <w:sz w:val="19"/>
          <w:szCs w:val="19"/>
        </w:rPr>
        <w:t>dev</w:t>
      </w:r>
      <w:r>
        <w:t xml:space="preserve">. Начните вводить </w:t>
      </w:r>
      <w:r>
        <w:rPr>
          <w:rStyle w:val="HTML"/>
          <w:rFonts w:ascii="Consolas" w:eastAsiaTheme="majorEastAsia" w:hAnsi="Consolas"/>
          <w:sz w:val="19"/>
          <w:szCs w:val="19"/>
        </w:rPr>
        <w:t>cd first</w:t>
      </w:r>
      <w:r>
        <w:t xml:space="preserve"> и дважды нажмите </w:t>
      </w:r>
      <w:r>
        <w:rPr>
          <w:rStyle w:val="HTML"/>
          <w:rFonts w:ascii="Consolas" w:eastAsiaTheme="majorEastAsia" w:hAnsi="Consolas"/>
          <w:sz w:val="19"/>
          <w:szCs w:val="19"/>
        </w:rPr>
        <w:t>Tab</w:t>
      </w:r>
      <w:r>
        <w:t xml:space="preserve">. Если папка </w:t>
      </w:r>
      <w:r>
        <w:rPr>
          <w:rStyle w:val="HTML"/>
          <w:rFonts w:ascii="Consolas" w:eastAsiaTheme="majorEastAsia" w:hAnsi="Consolas"/>
          <w:sz w:val="19"/>
          <w:szCs w:val="19"/>
        </w:rPr>
        <w:t>first-project</w:t>
      </w:r>
      <w:r>
        <w:t xml:space="preserve"> есть внутри </w:t>
      </w:r>
      <w:r>
        <w:rPr>
          <w:rStyle w:val="HTML"/>
          <w:rFonts w:ascii="Consolas" w:eastAsiaTheme="majorEastAsia" w:hAnsi="Consolas"/>
          <w:sz w:val="19"/>
          <w:szCs w:val="19"/>
        </w:rPr>
        <w:t>dev</w:t>
      </w:r>
      <w:r>
        <w:t xml:space="preserve">, командная строка автоматически подставит её имя. Останется только нажать </w:t>
      </w:r>
      <w:r>
        <w:rPr>
          <w:rStyle w:val="HTML"/>
          <w:rFonts w:ascii="Consolas" w:eastAsiaTheme="majorEastAsia" w:hAnsi="Consolas"/>
          <w:sz w:val="19"/>
          <w:szCs w:val="19"/>
        </w:rPr>
        <w:t>Enter</w:t>
      </w:r>
      <w:r>
        <w:t>.</w:t>
      </w:r>
    </w:p>
    <w:p w14:paraId="096342EC" w14:textId="1BDADE3B" w:rsidR="008362D2" w:rsidRPr="005E2A8E" w:rsidRDefault="008362D2" w:rsidP="005E2A8E"/>
    <w:sectPr w:rsidR="008362D2" w:rsidRPr="005E2A8E" w:rsidSect="00B5339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424FC" w14:textId="77777777" w:rsidR="00EE4EBF" w:rsidRDefault="00EE4EBF">
      <w:r>
        <w:separator/>
      </w:r>
    </w:p>
  </w:endnote>
  <w:endnote w:type="continuationSeparator" w:id="0">
    <w:p w14:paraId="13EEC8F6" w14:textId="77777777" w:rsidR="00EE4EBF" w:rsidRDefault="00EE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3255741"/>
      <w:docPartObj>
        <w:docPartGallery w:val="Page Numbers (Bottom of Page)"/>
        <w:docPartUnique/>
      </w:docPartObj>
    </w:sdtPr>
    <w:sdtEndPr/>
    <w:sdtContent>
      <w:p w14:paraId="2CB0B9BB" w14:textId="77777777" w:rsidR="002F06BD" w:rsidRDefault="002F06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20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B725" w14:textId="77777777" w:rsidR="002F06BD" w:rsidRDefault="002F06B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314C2" w14:textId="77777777" w:rsidR="00EE4EBF" w:rsidRDefault="00EE4EBF">
      <w:r>
        <w:separator/>
      </w:r>
    </w:p>
  </w:footnote>
  <w:footnote w:type="continuationSeparator" w:id="0">
    <w:p w14:paraId="71878539" w14:textId="77777777" w:rsidR="00EE4EBF" w:rsidRDefault="00EE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92455C4"/>
    <w:multiLevelType w:val="multilevel"/>
    <w:tmpl w:val="F85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E7449A"/>
    <w:multiLevelType w:val="multilevel"/>
    <w:tmpl w:val="1E6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CDC4E30"/>
    <w:multiLevelType w:val="hybridMultilevel"/>
    <w:tmpl w:val="7AA6A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9D04A93"/>
    <w:multiLevelType w:val="multilevel"/>
    <w:tmpl w:val="54F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AAF0A49"/>
    <w:multiLevelType w:val="hybridMultilevel"/>
    <w:tmpl w:val="7B12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FF47B1"/>
    <w:multiLevelType w:val="multilevel"/>
    <w:tmpl w:val="198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454763"/>
    <w:multiLevelType w:val="multilevel"/>
    <w:tmpl w:val="E1F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42480"/>
    <w:multiLevelType w:val="hybridMultilevel"/>
    <w:tmpl w:val="017E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452C55"/>
    <w:multiLevelType w:val="hybridMultilevel"/>
    <w:tmpl w:val="0624DD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3B5385"/>
    <w:multiLevelType w:val="multilevel"/>
    <w:tmpl w:val="A15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BBE49AA"/>
    <w:multiLevelType w:val="hybridMultilevel"/>
    <w:tmpl w:val="9F782AB2"/>
    <w:lvl w:ilvl="0" w:tplc="60D06C6C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00F0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CEE7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482A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0EABB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67F3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6CB7F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A645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EA40D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69E7703"/>
    <w:multiLevelType w:val="hybridMultilevel"/>
    <w:tmpl w:val="EFA0969A"/>
    <w:lvl w:ilvl="0" w:tplc="0FCAFD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5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6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EC47D60"/>
    <w:multiLevelType w:val="multilevel"/>
    <w:tmpl w:val="C34A75D4"/>
    <w:numStyleLink w:val="a"/>
  </w:abstractNum>
  <w:num w:numId="1">
    <w:abstractNumId w:val="35"/>
  </w:num>
  <w:num w:numId="2">
    <w:abstractNumId w:val="24"/>
  </w:num>
  <w:num w:numId="3">
    <w:abstractNumId w:val="19"/>
  </w:num>
  <w:num w:numId="4">
    <w:abstractNumId w:val="31"/>
  </w:num>
  <w:num w:numId="5">
    <w:abstractNumId w:val="18"/>
  </w:num>
  <w:num w:numId="6">
    <w:abstractNumId w:val="34"/>
  </w:num>
  <w:num w:numId="7">
    <w:abstractNumId w:val="29"/>
  </w:num>
  <w:num w:numId="8">
    <w:abstractNumId w:val="3"/>
  </w:num>
  <w:num w:numId="9">
    <w:abstractNumId w:val="6"/>
  </w:num>
  <w:num w:numId="10">
    <w:abstractNumId w:val="36"/>
  </w:num>
  <w:num w:numId="11">
    <w:abstractNumId w:val="38"/>
    <w:lvlOverride w:ilvl="0">
      <w:startOverride w:val="1"/>
    </w:lvlOverride>
  </w:num>
  <w:num w:numId="12">
    <w:abstractNumId w:val="26"/>
  </w:num>
  <w:num w:numId="13">
    <w:abstractNumId w:val="37"/>
  </w:num>
  <w:num w:numId="14">
    <w:abstractNumId w:val="12"/>
  </w:num>
  <w:num w:numId="15">
    <w:abstractNumId w:val="33"/>
  </w:num>
  <w:num w:numId="16">
    <w:abstractNumId w:val="8"/>
  </w:num>
  <w:num w:numId="17">
    <w:abstractNumId w:val="7"/>
  </w:num>
  <w:num w:numId="18">
    <w:abstractNumId w:val="22"/>
  </w:num>
  <w:num w:numId="19">
    <w:abstractNumId w:val="5"/>
  </w:num>
  <w:num w:numId="20">
    <w:abstractNumId w:val="10"/>
  </w:num>
  <w:num w:numId="21">
    <w:abstractNumId w:val="39"/>
  </w:num>
  <w:num w:numId="22">
    <w:abstractNumId w:val="32"/>
  </w:num>
  <w:num w:numId="23">
    <w:abstractNumId w:val="25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4"/>
  </w:num>
  <w:num w:numId="28">
    <w:abstractNumId w:val="1"/>
  </w:num>
  <w:num w:numId="29">
    <w:abstractNumId w:val="15"/>
  </w:num>
  <w:num w:numId="30">
    <w:abstractNumId w:val="41"/>
  </w:num>
  <w:num w:numId="31">
    <w:abstractNumId w:val="40"/>
  </w:num>
  <w:num w:numId="32">
    <w:abstractNumId w:val="2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9"/>
  </w:num>
  <w:num w:numId="36">
    <w:abstractNumId w:val="21"/>
  </w:num>
  <w:num w:numId="37">
    <w:abstractNumId w:val="16"/>
  </w:num>
  <w:num w:numId="38">
    <w:abstractNumId w:val="23"/>
  </w:num>
  <w:num w:numId="39">
    <w:abstractNumId w:val="4"/>
  </w:num>
  <w:num w:numId="40">
    <w:abstractNumId w:val="2"/>
  </w:num>
  <w:num w:numId="41">
    <w:abstractNumId w:val="20"/>
  </w:num>
  <w:num w:numId="42">
    <w:abstractNumId w:val="28"/>
  </w:num>
  <w:num w:numId="43">
    <w:abstractNumId w:val="1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03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03A"/>
    <w:rsid w:val="00013D9F"/>
    <w:rsid w:val="00015EB4"/>
    <w:rsid w:val="00016301"/>
    <w:rsid w:val="000177C2"/>
    <w:rsid w:val="00022241"/>
    <w:rsid w:val="00023BF0"/>
    <w:rsid w:val="00023DE3"/>
    <w:rsid w:val="0002457D"/>
    <w:rsid w:val="0002506C"/>
    <w:rsid w:val="000254F5"/>
    <w:rsid w:val="0002706D"/>
    <w:rsid w:val="0002740F"/>
    <w:rsid w:val="0003061B"/>
    <w:rsid w:val="00031A67"/>
    <w:rsid w:val="00035933"/>
    <w:rsid w:val="00036DE1"/>
    <w:rsid w:val="00036FC7"/>
    <w:rsid w:val="00043400"/>
    <w:rsid w:val="00045878"/>
    <w:rsid w:val="00045DCB"/>
    <w:rsid w:val="000466EB"/>
    <w:rsid w:val="00051597"/>
    <w:rsid w:val="00051AA3"/>
    <w:rsid w:val="00053D28"/>
    <w:rsid w:val="000558E6"/>
    <w:rsid w:val="000566ED"/>
    <w:rsid w:val="00060795"/>
    <w:rsid w:val="00060B16"/>
    <w:rsid w:val="000636BC"/>
    <w:rsid w:val="00065D35"/>
    <w:rsid w:val="00066CBB"/>
    <w:rsid w:val="000676CD"/>
    <w:rsid w:val="000679E3"/>
    <w:rsid w:val="00070449"/>
    <w:rsid w:val="000707D3"/>
    <w:rsid w:val="00071A60"/>
    <w:rsid w:val="00071C2F"/>
    <w:rsid w:val="00072620"/>
    <w:rsid w:val="000748B9"/>
    <w:rsid w:val="000756D1"/>
    <w:rsid w:val="00076CBF"/>
    <w:rsid w:val="000814A3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18"/>
    <w:rsid w:val="000A0BF3"/>
    <w:rsid w:val="000A1C41"/>
    <w:rsid w:val="000A1FAA"/>
    <w:rsid w:val="000A3383"/>
    <w:rsid w:val="000A482C"/>
    <w:rsid w:val="000A7CEE"/>
    <w:rsid w:val="000B25FA"/>
    <w:rsid w:val="000B30CF"/>
    <w:rsid w:val="000B30E9"/>
    <w:rsid w:val="000B3E08"/>
    <w:rsid w:val="000B5ED7"/>
    <w:rsid w:val="000B670A"/>
    <w:rsid w:val="000B76B9"/>
    <w:rsid w:val="000C00AB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2B9D"/>
    <w:rsid w:val="000E3278"/>
    <w:rsid w:val="000E413F"/>
    <w:rsid w:val="000E44D8"/>
    <w:rsid w:val="000E47F0"/>
    <w:rsid w:val="000E4CB3"/>
    <w:rsid w:val="000E4E0A"/>
    <w:rsid w:val="000E5B0E"/>
    <w:rsid w:val="000E61EE"/>
    <w:rsid w:val="000E7907"/>
    <w:rsid w:val="000E79C6"/>
    <w:rsid w:val="000F09E8"/>
    <w:rsid w:val="000F0D92"/>
    <w:rsid w:val="000F17F9"/>
    <w:rsid w:val="000F34B2"/>
    <w:rsid w:val="000F3997"/>
    <w:rsid w:val="000F5C9F"/>
    <w:rsid w:val="000F6014"/>
    <w:rsid w:val="000F6874"/>
    <w:rsid w:val="000F6D3D"/>
    <w:rsid w:val="000F7ED6"/>
    <w:rsid w:val="001057B2"/>
    <w:rsid w:val="0010611F"/>
    <w:rsid w:val="00111C3A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2D9A"/>
    <w:rsid w:val="00123B66"/>
    <w:rsid w:val="00124C73"/>
    <w:rsid w:val="00125885"/>
    <w:rsid w:val="00125C75"/>
    <w:rsid w:val="001270A6"/>
    <w:rsid w:val="00127954"/>
    <w:rsid w:val="00132AFE"/>
    <w:rsid w:val="001330D7"/>
    <w:rsid w:val="00133181"/>
    <w:rsid w:val="00134076"/>
    <w:rsid w:val="00135451"/>
    <w:rsid w:val="0014090E"/>
    <w:rsid w:val="00140C01"/>
    <w:rsid w:val="00141F7F"/>
    <w:rsid w:val="001440AE"/>
    <w:rsid w:val="00145AF3"/>
    <w:rsid w:val="0014694C"/>
    <w:rsid w:val="0014720C"/>
    <w:rsid w:val="00150350"/>
    <w:rsid w:val="00150B0B"/>
    <w:rsid w:val="0015128C"/>
    <w:rsid w:val="00151B2C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490"/>
    <w:rsid w:val="0017158A"/>
    <w:rsid w:val="0017302F"/>
    <w:rsid w:val="00173460"/>
    <w:rsid w:val="001743C9"/>
    <w:rsid w:val="00174DED"/>
    <w:rsid w:val="001754D9"/>
    <w:rsid w:val="0017562D"/>
    <w:rsid w:val="00175CB6"/>
    <w:rsid w:val="001761F7"/>
    <w:rsid w:val="0017709E"/>
    <w:rsid w:val="001801ED"/>
    <w:rsid w:val="00190447"/>
    <w:rsid w:val="00192CF2"/>
    <w:rsid w:val="00193A2F"/>
    <w:rsid w:val="0019489A"/>
    <w:rsid w:val="00194FDC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67D2"/>
    <w:rsid w:val="001A6DFE"/>
    <w:rsid w:val="001A7481"/>
    <w:rsid w:val="001B005F"/>
    <w:rsid w:val="001B0307"/>
    <w:rsid w:val="001B409D"/>
    <w:rsid w:val="001B42CE"/>
    <w:rsid w:val="001C178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4AF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2885"/>
    <w:rsid w:val="0022510C"/>
    <w:rsid w:val="0022615E"/>
    <w:rsid w:val="002269CA"/>
    <w:rsid w:val="00227160"/>
    <w:rsid w:val="00233A32"/>
    <w:rsid w:val="00233B3C"/>
    <w:rsid w:val="00234E50"/>
    <w:rsid w:val="00234F20"/>
    <w:rsid w:val="0023763E"/>
    <w:rsid w:val="00241E85"/>
    <w:rsid w:val="00243C0F"/>
    <w:rsid w:val="00245420"/>
    <w:rsid w:val="00247472"/>
    <w:rsid w:val="0024756E"/>
    <w:rsid w:val="0024770F"/>
    <w:rsid w:val="002508D0"/>
    <w:rsid w:val="00250F0C"/>
    <w:rsid w:val="00253990"/>
    <w:rsid w:val="002550A1"/>
    <w:rsid w:val="002557F6"/>
    <w:rsid w:val="00261499"/>
    <w:rsid w:val="002618B1"/>
    <w:rsid w:val="00266182"/>
    <w:rsid w:val="002678AD"/>
    <w:rsid w:val="00273A0B"/>
    <w:rsid w:val="00273B67"/>
    <w:rsid w:val="00273CF3"/>
    <w:rsid w:val="00274209"/>
    <w:rsid w:val="0027523A"/>
    <w:rsid w:val="002768D4"/>
    <w:rsid w:val="00277A5C"/>
    <w:rsid w:val="0028159E"/>
    <w:rsid w:val="00282495"/>
    <w:rsid w:val="00284019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73D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3C23"/>
    <w:rsid w:val="002E67CA"/>
    <w:rsid w:val="002E6C93"/>
    <w:rsid w:val="002E7F4E"/>
    <w:rsid w:val="002F06BD"/>
    <w:rsid w:val="002F0B03"/>
    <w:rsid w:val="002F224F"/>
    <w:rsid w:val="002F22EA"/>
    <w:rsid w:val="002F2EB3"/>
    <w:rsid w:val="002F431F"/>
    <w:rsid w:val="002F5073"/>
    <w:rsid w:val="002F7BE7"/>
    <w:rsid w:val="00300DE3"/>
    <w:rsid w:val="00301200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1A15"/>
    <w:rsid w:val="0032259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3562"/>
    <w:rsid w:val="0034090C"/>
    <w:rsid w:val="00340DB0"/>
    <w:rsid w:val="00341B47"/>
    <w:rsid w:val="003441F6"/>
    <w:rsid w:val="003442B7"/>
    <w:rsid w:val="003453CD"/>
    <w:rsid w:val="00350CC3"/>
    <w:rsid w:val="00350E6E"/>
    <w:rsid w:val="003512D5"/>
    <w:rsid w:val="003514AF"/>
    <w:rsid w:val="003523D9"/>
    <w:rsid w:val="00353F20"/>
    <w:rsid w:val="00356066"/>
    <w:rsid w:val="0035607B"/>
    <w:rsid w:val="00357991"/>
    <w:rsid w:val="003605D7"/>
    <w:rsid w:val="00360941"/>
    <w:rsid w:val="00363431"/>
    <w:rsid w:val="00365E77"/>
    <w:rsid w:val="003753E4"/>
    <w:rsid w:val="0037608C"/>
    <w:rsid w:val="00376399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2BF2"/>
    <w:rsid w:val="003B3EFC"/>
    <w:rsid w:val="003B480D"/>
    <w:rsid w:val="003B54B5"/>
    <w:rsid w:val="003B5850"/>
    <w:rsid w:val="003B5AD7"/>
    <w:rsid w:val="003B5BBE"/>
    <w:rsid w:val="003B5E88"/>
    <w:rsid w:val="003B7302"/>
    <w:rsid w:val="003C0308"/>
    <w:rsid w:val="003C0945"/>
    <w:rsid w:val="003C0E41"/>
    <w:rsid w:val="003C1642"/>
    <w:rsid w:val="003C2EA7"/>
    <w:rsid w:val="003C4F84"/>
    <w:rsid w:val="003C5700"/>
    <w:rsid w:val="003C6C29"/>
    <w:rsid w:val="003D0993"/>
    <w:rsid w:val="003D3C1F"/>
    <w:rsid w:val="003D4C6B"/>
    <w:rsid w:val="003D6206"/>
    <w:rsid w:val="003D67C8"/>
    <w:rsid w:val="003D78AC"/>
    <w:rsid w:val="003E0F93"/>
    <w:rsid w:val="003E22CE"/>
    <w:rsid w:val="003E26DA"/>
    <w:rsid w:val="003E2786"/>
    <w:rsid w:val="003E3A83"/>
    <w:rsid w:val="003E5A3C"/>
    <w:rsid w:val="003E61F1"/>
    <w:rsid w:val="003F0D77"/>
    <w:rsid w:val="003F0DE0"/>
    <w:rsid w:val="003F26F4"/>
    <w:rsid w:val="003F296D"/>
    <w:rsid w:val="003F495F"/>
    <w:rsid w:val="003F59C8"/>
    <w:rsid w:val="003F7778"/>
    <w:rsid w:val="00405AA4"/>
    <w:rsid w:val="00406B01"/>
    <w:rsid w:val="00406B40"/>
    <w:rsid w:val="004076B7"/>
    <w:rsid w:val="00412028"/>
    <w:rsid w:val="004126AB"/>
    <w:rsid w:val="0041358E"/>
    <w:rsid w:val="00415E7C"/>
    <w:rsid w:val="00417806"/>
    <w:rsid w:val="004213AA"/>
    <w:rsid w:val="00421DB2"/>
    <w:rsid w:val="00422D5D"/>
    <w:rsid w:val="004235DA"/>
    <w:rsid w:val="00423923"/>
    <w:rsid w:val="00423E71"/>
    <w:rsid w:val="004262F6"/>
    <w:rsid w:val="0043019C"/>
    <w:rsid w:val="00430290"/>
    <w:rsid w:val="004303DC"/>
    <w:rsid w:val="00431515"/>
    <w:rsid w:val="00431CF1"/>
    <w:rsid w:val="00432856"/>
    <w:rsid w:val="004341FA"/>
    <w:rsid w:val="0043445C"/>
    <w:rsid w:val="00435620"/>
    <w:rsid w:val="00435A50"/>
    <w:rsid w:val="00436D14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602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5F1B"/>
    <w:rsid w:val="004A71A4"/>
    <w:rsid w:val="004B04E3"/>
    <w:rsid w:val="004B0D6A"/>
    <w:rsid w:val="004B115F"/>
    <w:rsid w:val="004B1C23"/>
    <w:rsid w:val="004B4408"/>
    <w:rsid w:val="004B5579"/>
    <w:rsid w:val="004B6E69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1753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EE9"/>
    <w:rsid w:val="00512C7D"/>
    <w:rsid w:val="00513E60"/>
    <w:rsid w:val="0051629B"/>
    <w:rsid w:val="00516642"/>
    <w:rsid w:val="005178F3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25F43"/>
    <w:rsid w:val="00532024"/>
    <w:rsid w:val="0053259B"/>
    <w:rsid w:val="005328E4"/>
    <w:rsid w:val="00534001"/>
    <w:rsid w:val="00534B54"/>
    <w:rsid w:val="00535246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2B9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47F2"/>
    <w:rsid w:val="00586E43"/>
    <w:rsid w:val="00587317"/>
    <w:rsid w:val="005908D8"/>
    <w:rsid w:val="0059191E"/>
    <w:rsid w:val="00593E74"/>
    <w:rsid w:val="0059430D"/>
    <w:rsid w:val="00594DB3"/>
    <w:rsid w:val="005952A1"/>
    <w:rsid w:val="00596158"/>
    <w:rsid w:val="005976B6"/>
    <w:rsid w:val="005A1A51"/>
    <w:rsid w:val="005A2F85"/>
    <w:rsid w:val="005A309C"/>
    <w:rsid w:val="005A32CF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4C90"/>
    <w:rsid w:val="005B5233"/>
    <w:rsid w:val="005B5D93"/>
    <w:rsid w:val="005B5E1B"/>
    <w:rsid w:val="005B6E26"/>
    <w:rsid w:val="005B6E65"/>
    <w:rsid w:val="005C321F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2A8E"/>
    <w:rsid w:val="005E33C3"/>
    <w:rsid w:val="005E33CE"/>
    <w:rsid w:val="005E3733"/>
    <w:rsid w:val="005E45A6"/>
    <w:rsid w:val="005E5A29"/>
    <w:rsid w:val="005E5D71"/>
    <w:rsid w:val="005F1E07"/>
    <w:rsid w:val="005F24DD"/>
    <w:rsid w:val="005F4B4E"/>
    <w:rsid w:val="005F665B"/>
    <w:rsid w:val="005F71AF"/>
    <w:rsid w:val="005F780E"/>
    <w:rsid w:val="00601A84"/>
    <w:rsid w:val="006029F8"/>
    <w:rsid w:val="0060324B"/>
    <w:rsid w:val="0060417E"/>
    <w:rsid w:val="00604E29"/>
    <w:rsid w:val="006057B8"/>
    <w:rsid w:val="00606A3B"/>
    <w:rsid w:val="006072DD"/>
    <w:rsid w:val="0060733E"/>
    <w:rsid w:val="00611300"/>
    <w:rsid w:val="0061354D"/>
    <w:rsid w:val="00613590"/>
    <w:rsid w:val="006160CF"/>
    <w:rsid w:val="00616776"/>
    <w:rsid w:val="00616BAE"/>
    <w:rsid w:val="006171CB"/>
    <w:rsid w:val="006175B2"/>
    <w:rsid w:val="006205EE"/>
    <w:rsid w:val="00620626"/>
    <w:rsid w:val="006244AA"/>
    <w:rsid w:val="00624F59"/>
    <w:rsid w:val="006260D1"/>
    <w:rsid w:val="00626646"/>
    <w:rsid w:val="00631935"/>
    <w:rsid w:val="006330A8"/>
    <w:rsid w:val="00633917"/>
    <w:rsid w:val="006342E5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5B1"/>
    <w:rsid w:val="00667D83"/>
    <w:rsid w:val="00673289"/>
    <w:rsid w:val="0067429B"/>
    <w:rsid w:val="006767E2"/>
    <w:rsid w:val="006808FD"/>
    <w:rsid w:val="0068309B"/>
    <w:rsid w:val="00683F08"/>
    <w:rsid w:val="00683F78"/>
    <w:rsid w:val="00684D56"/>
    <w:rsid w:val="00687111"/>
    <w:rsid w:val="00687663"/>
    <w:rsid w:val="00693470"/>
    <w:rsid w:val="00693B83"/>
    <w:rsid w:val="00694207"/>
    <w:rsid w:val="006954AC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4DD9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5DA9"/>
    <w:rsid w:val="006D7015"/>
    <w:rsid w:val="006E001D"/>
    <w:rsid w:val="006E15FE"/>
    <w:rsid w:val="006E213F"/>
    <w:rsid w:val="006E2518"/>
    <w:rsid w:val="006E3327"/>
    <w:rsid w:val="006E4F5B"/>
    <w:rsid w:val="006E50DF"/>
    <w:rsid w:val="006E56EA"/>
    <w:rsid w:val="006E5A84"/>
    <w:rsid w:val="006E698E"/>
    <w:rsid w:val="006E6BB9"/>
    <w:rsid w:val="006E7C3B"/>
    <w:rsid w:val="006F109D"/>
    <w:rsid w:val="006F31DD"/>
    <w:rsid w:val="006F3595"/>
    <w:rsid w:val="006F3C8C"/>
    <w:rsid w:val="006F4578"/>
    <w:rsid w:val="006F4AF5"/>
    <w:rsid w:val="006F4C8B"/>
    <w:rsid w:val="006F6340"/>
    <w:rsid w:val="006F704C"/>
    <w:rsid w:val="006F7937"/>
    <w:rsid w:val="006F796F"/>
    <w:rsid w:val="007035BD"/>
    <w:rsid w:val="0070469D"/>
    <w:rsid w:val="00707AE3"/>
    <w:rsid w:val="00707F06"/>
    <w:rsid w:val="00711D8E"/>
    <w:rsid w:val="0071210E"/>
    <w:rsid w:val="00714EC2"/>
    <w:rsid w:val="00715DD7"/>
    <w:rsid w:val="0071634C"/>
    <w:rsid w:val="00717AFC"/>
    <w:rsid w:val="00720EE8"/>
    <w:rsid w:val="0072318B"/>
    <w:rsid w:val="00723292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0DB"/>
    <w:rsid w:val="00745C85"/>
    <w:rsid w:val="00746896"/>
    <w:rsid w:val="00750AC9"/>
    <w:rsid w:val="00753204"/>
    <w:rsid w:val="007565C6"/>
    <w:rsid w:val="00757192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4A5A"/>
    <w:rsid w:val="0079629E"/>
    <w:rsid w:val="00796D4F"/>
    <w:rsid w:val="0079723C"/>
    <w:rsid w:val="007973B0"/>
    <w:rsid w:val="007A012F"/>
    <w:rsid w:val="007A13FD"/>
    <w:rsid w:val="007A14A9"/>
    <w:rsid w:val="007A582D"/>
    <w:rsid w:val="007A5EC4"/>
    <w:rsid w:val="007B0073"/>
    <w:rsid w:val="007B1181"/>
    <w:rsid w:val="007B3963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4F5"/>
    <w:rsid w:val="007E1AEA"/>
    <w:rsid w:val="007E20C4"/>
    <w:rsid w:val="007E2182"/>
    <w:rsid w:val="007E4029"/>
    <w:rsid w:val="007E4D96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495F"/>
    <w:rsid w:val="0082687F"/>
    <w:rsid w:val="00830A0D"/>
    <w:rsid w:val="008337D1"/>
    <w:rsid w:val="0083454D"/>
    <w:rsid w:val="008346A9"/>
    <w:rsid w:val="00835847"/>
    <w:rsid w:val="00835A98"/>
    <w:rsid w:val="008362D2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47F5"/>
    <w:rsid w:val="0087504B"/>
    <w:rsid w:val="0087650C"/>
    <w:rsid w:val="0087768A"/>
    <w:rsid w:val="00880AD4"/>
    <w:rsid w:val="00880FFD"/>
    <w:rsid w:val="008815DC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2984"/>
    <w:rsid w:val="00893647"/>
    <w:rsid w:val="00895B65"/>
    <w:rsid w:val="008960EF"/>
    <w:rsid w:val="00897DC2"/>
    <w:rsid w:val="008A114C"/>
    <w:rsid w:val="008A1CEB"/>
    <w:rsid w:val="008A1E2A"/>
    <w:rsid w:val="008A3F0B"/>
    <w:rsid w:val="008A57EE"/>
    <w:rsid w:val="008B06A1"/>
    <w:rsid w:val="008B1751"/>
    <w:rsid w:val="008B18CB"/>
    <w:rsid w:val="008B2AB6"/>
    <w:rsid w:val="008B371D"/>
    <w:rsid w:val="008B4265"/>
    <w:rsid w:val="008B4D5A"/>
    <w:rsid w:val="008B5B74"/>
    <w:rsid w:val="008B5E74"/>
    <w:rsid w:val="008B6EC0"/>
    <w:rsid w:val="008B77AC"/>
    <w:rsid w:val="008C06D4"/>
    <w:rsid w:val="008C343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B7E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492D"/>
    <w:rsid w:val="008F6F35"/>
    <w:rsid w:val="008F70D1"/>
    <w:rsid w:val="00900C59"/>
    <w:rsid w:val="009010C0"/>
    <w:rsid w:val="009022F0"/>
    <w:rsid w:val="009023B7"/>
    <w:rsid w:val="00903565"/>
    <w:rsid w:val="0090516D"/>
    <w:rsid w:val="0090772B"/>
    <w:rsid w:val="00907805"/>
    <w:rsid w:val="00910FB4"/>
    <w:rsid w:val="00912935"/>
    <w:rsid w:val="00914B5D"/>
    <w:rsid w:val="00914FC2"/>
    <w:rsid w:val="009207C0"/>
    <w:rsid w:val="00921D93"/>
    <w:rsid w:val="00922D1F"/>
    <w:rsid w:val="00923CE5"/>
    <w:rsid w:val="00924D7B"/>
    <w:rsid w:val="00924E7D"/>
    <w:rsid w:val="00925B5C"/>
    <w:rsid w:val="00927D1A"/>
    <w:rsid w:val="00927DEE"/>
    <w:rsid w:val="009312FA"/>
    <w:rsid w:val="00932A97"/>
    <w:rsid w:val="00933BAA"/>
    <w:rsid w:val="00934198"/>
    <w:rsid w:val="00935902"/>
    <w:rsid w:val="0093627D"/>
    <w:rsid w:val="009373AA"/>
    <w:rsid w:val="009416E8"/>
    <w:rsid w:val="00941BC7"/>
    <w:rsid w:val="009459EE"/>
    <w:rsid w:val="00945DB7"/>
    <w:rsid w:val="00946131"/>
    <w:rsid w:val="009470D7"/>
    <w:rsid w:val="009474DE"/>
    <w:rsid w:val="0094768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5B5F"/>
    <w:rsid w:val="00996C1C"/>
    <w:rsid w:val="00996D3F"/>
    <w:rsid w:val="00997787"/>
    <w:rsid w:val="00997DF8"/>
    <w:rsid w:val="009A0402"/>
    <w:rsid w:val="009A09EE"/>
    <w:rsid w:val="009A5E45"/>
    <w:rsid w:val="009A618C"/>
    <w:rsid w:val="009A761A"/>
    <w:rsid w:val="009B0349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2C9F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4D7E"/>
    <w:rsid w:val="009E5AAE"/>
    <w:rsid w:val="009E60BA"/>
    <w:rsid w:val="009E729C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0B71"/>
    <w:rsid w:val="00A030BC"/>
    <w:rsid w:val="00A03391"/>
    <w:rsid w:val="00A035C6"/>
    <w:rsid w:val="00A035F6"/>
    <w:rsid w:val="00A04920"/>
    <w:rsid w:val="00A052C3"/>
    <w:rsid w:val="00A06CB2"/>
    <w:rsid w:val="00A075BC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35CC"/>
    <w:rsid w:val="00A54517"/>
    <w:rsid w:val="00A5455A"/>
    <w:rsid w:val="00A56E7B"/>
    <w:rsid w:val="00A60DC5"/>
    <w:rsid w:val="00A648BA"/>
    <w:rsid w:val="00A6734E"/>
    <w:rsid w:val="00A72473"/>
    <w:rsid w:val="00A7275A"/>
    <w:rsid w:val="00A73A37"/>
    <w:rsid w:val="00A73EF3"/>
    <w:rsid w:val="00A75204"/>
    <w:rsid w:val="00A772BD"/>
    <w:rsid w:val="00A83C5A"/>
    <w:rsid w:val="00A84177"/>
    <w:rsid w:val="00A84A00"/>
    <w:rsid w:val="00A867BF"/>
    <w:rsid w:val="00A86873"/>
    <w:rsid w:val="00A8697F"/>
    <w:rsid w:val="00A91A3B"/>
    <w:rsid w:val="00A9234D"/>
    <w:rsid w:val="00A92A97"/>
    <w:rsid w:val="00A94184"/>
    <w:rsid w:val="00A9426D"/>
    <w:rsid w:val="00A958C3"/>
    <w:rsid w:val="00AA05CB"/>
    <w:rsid w:val="00AA0DE5"/>
    <w:rsid w:val="00AA119A"/>
    <w:rsid w:val="00AA1BB3"/>
    <w:rsid w:val="00AA2A9D"/>
    <w:rsid w:val="00AA40E8"/>
    <w:rsid w:val="00AA6010"/>
    <w:rsid w:val="00AA627C"/>
    <w:rsid w:val="00AA6BEE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4646"/>
    <w:rsid w:val="00AD58FC"/>
    <w:rsid w:val="00AD5F0C"/>
    <w:rsid w:val="00AD622C"/>
    <w:rsid w:val="00AD6617"/>
    <w:rsid w:val="00AD6D18"/>
    <w:rsid w:val="00AD6D58"/>
    <w:rsid w:val="00AD79D0"/>
    <w:rsid w:val="00AD7A47"/>
    <w:rsid w:val="00AE2AF7"/>
    <w:rsid w:val="00AE3432"/>
    <w:rsid w:val="00AE4D13"/>
    <w:rsid w:val="00AE60E6"/>
    <w:rsid w:val="00AE6E19"/>
    <w:rsid w:val="00AE7FDE"/>
    <w:rsid w:val="00AF0C03"/>
    <w:rsid w:val="00AF1370"/>
    <w:rsid w:val="00AF1D14"/>
    <w:rsid w:val="00AF216E"/>
    <w:rsid w:val="00AF2C06"/>
    <w:rsid w:val="00AF6321"/>
    <w:rsid w:val="00AF6730"/>
    <w:rsid w:val="00B01534"/>
    <w:rsid w:val="00B025C7"/>
    <w:rsid w:val="00B02ACF"/>
    <w:rsid w:val="00B03092"/>
    <w:rsid w:val="00B061BE"/>
    <w:rsid w:val="00B06A5C"/>
    <w:rsid w:val="00B074B6"/>
    <w:rsid w:val="00B11279"/>
    <w:rsid w:val="00B11DD7"/>
    <w:rsid w:val="00B129AC"/>
    <w:rsid w:val="00B13A4E"/>
    <w:rsid w:val="00B15EA6"/>
    <w:rsid w:val="00B1753F"/>
    <w:rsid w:val="00B2319C"/>
    <w:rsid w:val="00B2407F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290"/>
    <w:rsid w:val="00BA69A8"/>
    <w:rsid w:val="00BA6F7E"/>
    <w:rsid w:val="00BB1FAA"/>
    <w:rsid w:val="00BB3EFA"/>
    <w:rsid w:val="00BC0EB3"/>
    <w:rsid w:val="00BC26D8"/>
    <w:rsid w:val="00BC5604"/>
    <w:rsid w:val="00BD00F5"/>
    <w:rsid w:val="00BD065D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0F4B"/>
    <w:rsid w:val="00BE10C1"/>
    <w:rsid w:val="00BE1E68"/>
    <w:rsid w:val="00BE2AD4"/>
    <w:rsid w:val="00BE3484"/>
    <w:rsid w:val="00BE4560"/>
    <w:rsid w:val="00BE49C6"/>
    <w:rsid w:val="00BE4C8F"/>
    <w:rsid w:val="00BE6C71"/>
    <w:rsid w:val="00BE74A2"/>
    <w:rsid w:val="00BF1242"/>
    <w:rsid w:val="00BF24BA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45BA"/>
    <w:rsid w:val="00C3510F"/>
    <w:rsid w:val="00C35C8C"/>
    <w:rsid w:val="00C3714E"/>
    <w:rsid w:val="00C37BB4"/>
    <w:rsid w:val="00C407D7"/>
    <w:rsid w:val="00C40F2A"/>
    <w:rsid w:val="00C435B7"/>
    <w:rsid w:val="00C43FBB"/>
    <w:rsid w:val="00C445EA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3BF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47D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36E"/>
    <w:rsid w:val="00D2689A"/>
    <w:rsid w:val="00D26E82"/>
    <w:rsid w:val="00D2717B"/>
    <w:rsid w:val="00D27E18"/>
    <w:rsid w:val="00D32151"/>
    <w:rsid w:val="00D332C8"/>
    <w:rsid w:val="00D33376"/>
    <w:rsid w:val="00D337F6"/>
    <w:rsid w:val="00D34536"/>
    <w:rsid w:val="00D3553B"/>
    <w:rsid w:val="00D36299"/>
    <w:rsid w:val="00D37612"/>
    <w:rsid w:val="00D41291"/>
    <w:rsid w:val="00D41C7A"/>
    <w:rsid w:val="00D43D62"/>
    <w:rsid w:val="00D43FA5"/>
    <w:rsid w:val="00D44939"/>
    <w:rsid w:val="00D50F15"/>
    <w:rsid w:val="00D52477"/>
    <w:rsid w:val="00D547B5"/>
    <w:rsid w:val="00D557F8"/>
    <w:rsid w:val="00D55A42"/>
    <w:rsid w:val="00D56706"/>
    <w:rsid w:val="00D57BB2"/>
    <w:rsid w:val="00D57F3C"/>
    <w:rsid w:val="00D60768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4802"/>
    <w:rsid w:val="00D8555F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3AD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5FD9"/>
    <w:rsid w:val="00DC675C"/>
    <w:rsid w:val="00DD0622"/>
    <w:rsid w:val="00DD460B"/>
    <w:rsid w:val="00DD67CA"/>
    <w:rsid w:val="00DD6B6B"/>
    <w:rsid w:val="00DD6F30"/>
    <w:rsid w:val="00DD7043"/>
    <w:rsid w:val="00DE0F36"/>
    <w:rsid w:val="00DE14AC"/>
    <w:rsid w:val="00DE33C8"/>
    <w:rsid w:val="00DE5D8E"/>
    <w:rsid w:val="00DE7F0D"/>
    <w:rsid w:val="00DF1334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5CD"/>
    <w:rsid w:val="00E3262A"/>
    <w:rsid w:val="00E33EAC"/>
    <w:rsid w:val="00E34F03"/>
    <w:rsid w:val="00E36E9A"/>
    <w:rsid w:val="00E37765"/>
    <w:rsid w:val="00E41B66"/>
    <w:rsid w:val="00E41FE5"/>
    <w:rsid w:val="00E438FB"/>
    <w:rsid w:val="00E44637"/>
    <w:rsid w:val="00E448B4"/>
    <w:rsid w:val="00E44F86"/>
    <w:rsid w:val="00E45F05"/>
    <w:rsid w:val="00E51349"/>
    <w:rsid w:val="00E519BE"/>
    <w:rsid w:val="00E53823"/>
    <w:rsid w:val="00E53D8B"/>
    <w:rsid w:val="00E5510E"/>
    <w:rsid w:val="00E55162"/>
    <w:rsid w:val="00E55674"/>
    <w:rsid w:val="00E55DD1"/>
    <w:rsid w:val="00E56A4A"/>
    <w:rsid w:val="00E56F45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3F14"/>
    <w:rsid w:val="00E76A10"/>
    <w:rsid w:val="00E77C7F"/>
    <w:rsid w:val="00E83A40"/>
    <w:rsid w:val="00E845C3"/>
    <w:rsid w:val="00E84BF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A70F6"/>
    <w:rsid w:val="00EB0279"/>
    <w:rsid w:val="00EB14A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6651"/>
    <w:rsid w:val="00ED7803"/>
    <w:rsid w:val="00ED79FC"/>
    <w:rsid w:val="00ED7AEC"/>
    <w:rsid w:val="00EE072F"/>
    <w:rsid w:val="00EE4AE3"/>
    <w:rsid w:val="00EE4EBF"/>
    <w:rsid w:val="00EE50C5"/>
    <w:rsid w:val="00EE68F7"/>
    <w:rsid w:val="00EE7473"/>
    <w:rsid w:val="00EE7A31"/>
    <w:rsid w:val="00EE7B2B"/>
    <w:rsid w:val="00EF2370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6B0E"/>
    <w:rsid w:val="00F077F3"/>
    <w:rsid w:val="00F07F6A"/>
    <w:rsid w:val="00F1187A"/>
    <w:rsid w:val="00F12B42"/>
    <w:rsid w:val="00F12BB1"/>
    <w:rsid w:val="00F12F0F"/>
    <w:rsid w:val="00F14D29"/>
    <w:rsid w:val="00F14F46"/>
    <w:rsid w:val="00F17448"/>
    <w:rsid w:val="00F2124B"/>
    <w:rsid w:val="00F227E0"/>
    <w:rsid w:val="00F2502B"/>
    <w:rsid w:val="00F25FEE"/>
    <w:rsid w:val="00F27874"/>
    <w:rsid w:val="00F32A70"/>
    <w:rsid w:val="00F33BBB"/>
    <w:rsid w:val="00F3457B"/>
    <w:rsid w:val="00F34AF4"/>
    <w:rsid w:val="00F400E9"/>
    <w:rsid w:val="00F404A2"/>
    <w:rsid w:val="00F42EB6"/>
    <w:rsid w:val="00F4456A"/>
    <w:rsid w:val="00F45B33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2166"/>
    <w:rsid w:val="00F72FB1"/>
    <w:rsid w:val="00F76E05"/>
    <w:rsid w:val="00F77B06"/>
    <w:rsid w:val="00F80CF4"/>
    <w:rsid w:val="00F811CC"/>
    <w:rsid w:val="00F81FA7"/>
    <w:rsid w:val="00F820F3"/>
    <w:rsid w:val="00F82676"/>
    <w:rsid w:val="00F83C47"/>
    <w:rsid w:val="00F862B7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699"/>
    <w:rsid w:val="00F969A2"/>
    <w:rsid w:val="00F96BD8"/>
    <w:rsid w:val="00F97A36"/>
    <w:rsid w:val="00FA0677"/>
    <w:rsid w:val="00FA0EFA"/>
    <w:rsid w:val="00FA1F5D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1D54"/>
    <w:rsid w:val="00FC2F55"/>
    <w:rsid w:val="00FC2FAF"/>
    <w:rsid w:val="00FC4982"/>
    <w:rsid w:val="00FC4F75"/>
    <w:rsid w:val="00FC7128"/>
    <w:rsid w:val="00FD18F6"/>
    <w:rsid w:val="00FD1C22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  <w:rsid w:val="00FF7774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E650B"/>
  <w15:docId w15:val="{170B01CF-E530-4B6C-9CB1-A491C6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styleId="aff5">
    <w:name w:val="caption"/>
    <w:basedOn w:val="a1"/>
    <w:next w:val="a1"/>
    <w:unhideWhenUsed/>
    <w:qFormat/>
    <w:rsid w:val="0026149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465602"/>
    <w:rPr>
      <w:color w:val="605E5C"/>
      <w:shd w:val="clear" w:color="auto" w:fill="E1DFDD"/>
    </w:rPr>
  </w:style>
  <w:style w:type="paragraph" w:customStyle="1" w:styleId="aff6">
    <w:name w:val="+Перечень"/>
    <w:basedOn w:val="a0"/>
    <w:link w:val="aff7"/>
    <w:qFormat/>
    <w:rsid w:val="00133181"/>
    <w:rPr>
      <w:shd w:val="clear" w:color="auto" w:fill="FFFFFF"/>
    </w:rPr>
  </w:style>
  <w:style w:type="character" w:customStyle="1" w:styleId="aff7">
    <w:name w:val="+Перечень Знак"/>
    <w:basedOn w:val="afe"/>
    <w:link w:val="aff6"/>
    <w:rsid w:val="00133181"/>
    <w:rPr>
      <w:sz w:val="28"/>
      <w:szCs w:val="28"/>
    </w:rPr>
  </w:style>
  <w:style w:type="character" w:styleId="aff8">
    <w:name w:val="Unresolved Mention"/>
    <w:basedOn w:val="a2"/>
    <w:uiPriority w:val="99"/>
    <w:semiHidden/>
    <w:unhideWhenUsed/>
    <w:rsid w:val="00045878"/>
    <w:rPr>
      <w:color w:val="605E5C"/>
      <w:shd w:val="clear" w:color="auto" w:fill="E1DFDD"/>
    </w:rPr>
  </w:style>
  <w:style w:type="character" w:styleId="HTML">
    <w:name w:val="HTML Code"/>
    <w:basedOn w:val="a2"/>
    <w:uiPriority w:val="99"/>
    <w:semiHidden/>
    <w:unhideWhenUsed/>
    <w:rsid w:val="005E2A8E"/>
    <w:rPr>
      <w:rFonts w:ascii="Courier New" w:eastAsia="Times New Roman" w:hAnsi="Courier New" w:cs="Courier New"/>
      <w:sz w:val="20"/>
      <w:szCs w:val="20"/>
    </w:rPr>
  </w:style>
  <w:style w:type="character" w:styleId="aff9">
    <w:name w:val="Emphasis"/>
    <w:basedOn w:val="a2"/>
    <w:uiPriority w:val="20"/>
    <w:qFormat/>
    <w:rsid w:val="005E2A8E"/>
    <w:rPr>
      <w:i/>
      <w:iCs/>
    </w:rPr>
  </w:style>
  <w:style w:type="character" w:styleId="affa">
    <w:name w:val="Strong"/>
    <w:basedOn w:val="a2"/>
    <w:uiPriority w:val="22"/>
    <w:qFormat/>
    <w:rsid w:val="005E2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s-ssd\Downloads\SHablon_oformlenija_Otcheta_po_proizv_praktike_2022_5_6_Pr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ABF8-035C-4A67-B220-F4ACC4D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SHablon_oformlenija_Otcheta_po_proizv_praktike_2022_5_6_PrPr.dotm</Template>
  <TotalTime>892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Stepanov</cp:lastModifiedBy>
  <cp:revision>162</cp:revision>
  <cp:lastPrinted>2023-07-17T09:01:00Z</cp:lastPrinted>
  <dcterms:created xsi:type="dcterms:W3CDTF">2023-07-12T16:44:00Z</dcterms:created>
  <dcterms:modified xsi:type="dcterms:W3CDTF">2023-09-25T09:54:00Z</dcterms:modified>
</cp:coreProperties>
</file>